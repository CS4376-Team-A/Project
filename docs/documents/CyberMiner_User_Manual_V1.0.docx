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B1AA" w14:textId="77777777" w:rsidR="006504F0" w:rsidRDefault="006504F0" w:rsidP="006504F0">
      <w:bookmarkStart w:id="0" w:name="_Toc278187082"/>
      <w:bookmarkStart w:id="1" w:name="_Toc278189218"/>
    </w:p>
    <w:p w14:paraId="75498678" w14:textId="77777777" w:rsidR="00A17D17" w:rsidRDefault="00A17D17" w:rsidP="00A17D17">
      <w:pPr>
        <w:pStyle w:val="ParagraphSpacer10"/>
      </w:pPr>
    </w:p>
    <w:p w14:paraId="20B8927F" w14:textId="15E088E1" w:rsidR="00A17D17" w:rsidRPr="00086BB4" w:rsidRDefault="00A17D17" w:rsidP="00A17D17">
      <w:pPr>
        <w:pStyle w:val="Figure"/>
      </w:pPr>
    </w:p>
    <w:p w14:paraId="63D8D100" w14:textId="4DA041BD" w:rsidR="00A17D17" w:rsidRPr="00A51BF1" w:rsidRDefault="00624B36" w:rsidP="00A17D17">
      <w:pPr>
        <w:pStyle w:val="CoverProjectName"/>
      </w:pPr>
      <w:r>
        <w:t>Cyber Miner</w:t>
      </w:r>
    </w:p>
    <w:p w14:paraId="0FD6D60D" w14:textId="207582BA" w:rsidR="00A17D17" w:rsidRPr="00ED4293" w:rsidRDefault="00A17D17" w:rsidP="00BD22F6">
      <w:pPr>
        <w:pStyle w:val="Heading1"/>
        <w:numPr>
          <w:ilvl w:val="0"/>
          <w:numId w:val="21"/>
        </w:numPr>
      </w:pPr>
      <w:bookmarkStart w:id="2" w:name="_Toc138701697"/>
      <w:bookmarkStart w:id="3" w:name="_Toc138870024"/>
      <w:r>
        <w:t>User Manual</w:t>
      </w:r>
      <w:bookmarkEnd w:id="2"/>
      <w:bookmarkEnd w:id="3"/>
    </w:p>
    <w:p w14:paraId="3FDE7D86" w14:textId="53366D70" w:rsidR="00A17D17" w:rsidRDefault="00A17D17" w:rsidP="00A17D17">
      <w:pPr>
        <w:pStyle w:val="CoverText"/>
      </w:pPr>
      <w:r>
        <w:t xml:space="preserve">Version </w:t>
      </w:r>
      <w:r w:rsidR="00624B36">
        <w:t>1</w:t>
      </w:r>
      <w:r>
        <w:t>.</w:t>
      </w:r>
      <w:r w:rsidR="00624B36">
        <w:t>0</w:t>
      </w:r>
    </w:p>
    <w:p w14:paraId="55825E7C" w14:textId="3C3AA91B" w:rsidR="00A17D17" w:rsidRDefault="00624B36" w:rsidP="00A17D17">
      <w:pPr>
        <w:pStyle w:val="CoverTextDate"/>
      </w:pPr>
      <w:r>
        <w:t>06/29/2023</w:t>
      </w:r>
    </w:p>
    <w:p w14:paraId="2897ED22" w14:textId="4FA5DFC0" w:rsidR="00A17D17" w:rsidRPr="00F6770F" w:rsidRDefault="00A17D17" w:rsidP="00A17D17">
      <w:pPr>
        <w:pStyle w:val="BodyText"/>
      </w:pPr>
    </w:p>
    <w:p w14:paraId="6770FC0E" w14:textId="77777777" w:rsidR="00A17D17" w:rsidRDefault="00A17D17" w:rsidP="00A17D17">
      <w:pPr>
        <w:pStyle w:val="BodyText"/>
      </w:pPr>
      <w:r>
        <w:br w:type="page"/>
      </w:r>
    </w:p>
    <w:p w14:paraId="24BA0984" w14:textId="2505A344" w:rsidR="00C400E9" w:rsidRDefault="008F03D1" w:rsidP="00BD0C5D">
      <w:pPr>
        <w:pStyle w:val="FrontMatterHeader"/>
      </w:pPr>
      <w:bookmarkStart w:id="4" w:name="_Toc138701698"/>
      <w:bookmarkStart w:id="5" w:name="_Toc138870025"/>
      <w:r w:rsidRPr="000E5004">
        <w:lastRenderedPageBreak/>
        <w:t>Table of Contents</w:t>
      </w:r>
      <w:bookmarkEnd w:id="0"/>
      <w:bookmarkEnd w:id="1"/>
      <w:bookmarkEnd w:id="4"/>
      <w:bookmarkEnd w:id="5"/>
    </w:p>
    <w:sdt>
      <w:sdtPr>
        <w:id w:val="187634942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2"/>
          <w:szCs w:val="20"/>
        </w:rPr>
      </w:sdtEndPr>
      <w:sdtContent>
        <w:p w14:paraId="23496A40" w14:textId="25FA4192" w:rsidR="002628B9" w:rsidRDefault="002628B9">
          <w:pPr>
            <w:pStyle w:val="TOCHeading"/>
          </w:pPr>
          <w:r>
            <w:t>Contents</w:t>
          </w:r>
        </w:p>
        <w:p w14:paraId="15A2C9B5" w14:textId="1A083AF8" w:rsidR="006A70AD" w:rsidRDefault="002628B9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70024" w:history="1">
            <w:r w:rsidR="006A70AD" w:rsidRPr="0079286F">
              <w:rPr>
                <w:rStyle w:val="Hyperlink"/>
              </w:rPr>
              <w:t>User Manual</w:t>
            </w:r>
            <w:r w:rsidR="006A70AD">
              <w:rPr>
                <w:webHidden/>
              </w:rPr>
              <w:tab/>
            </w:r>
            <w:r w:rsidR="006A70AD">
              <w:rPr>
                <w:webHidden/>
              </w:rPr>
              <w:fldChar w:fldCharType="begin"/>
            </w:r>
            <w:r w:rsidR="006A70AD">
              <w:rPr>
                <w:webHidden/>
              </w:rPr>
              <w:instrText xml:space="preserve"> PAGEREF _Toc138870024 \h </w:instrText>
            </w:r>
            <w:r w:rsidR="006A70AD">
              <w:rPr>
                <w:webHidden/>
              </w:rPr>
            </w:r>
            <w:r w:rsidR="006A70AD">
              <w:rPr>
                <w:webHidden/>
              </w:rPr>
              <w:fldChar w:fldCharType="separate"/>
            </w:r>
            <w:r w:rsidR="006A70AD">
              <w:rPr>
                <w:webHidden/>
              </w:rPr>
              <w:t>1</w:t>
            </w:r>
            <w:r w:rsidR="006A70AD">
              <w:rPr>
                <w:webHidden/>
              </w:rPr>
              <w:fldChar w:fldCharType="end"/>
            </w:r>
          </w:hyperlink>
        </w:p>
        <w:p w14:paraId="2120E784" w14:textId="468A4575" w:rsidR="006A70AD" w:rsidRDefault="006A70AD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870025" w:history="1">
            <w:r w:rsidRPr="0079286F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5E86BA" w14:textId="0D9DE8B3" w:rsidR="006A70AD" w:rsidRDefault="006A70A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870026" w:history="1">
            <w:r w:rsidRPr="0079286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6343E4" w14:textId="440ACCBE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27" w:history="1">
            <w:r w:rsidRPr="0079286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761E" w14:textId="28C2B946" w:rsidR="006A70AD" w:rsidRDefault="006A70A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870028" w:history="1">
            <w:r w:rsidRPr="0079286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</w:rPr>
              <w:t>Getting Started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303324" w14:textId="1DDF41D1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29" w:history="1">
            <w:r w:rsidRPr="0079286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Accessing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C88A" w14:textId="25EBEE87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0" w:history="1">
            <w:r w:rsidRPr="0079286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Running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3585" w14:textId="5180782C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1" w:history="1">
            <w:r w:rsidRPr="0079286F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Downloading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EB90" w14:textId="636C9ACC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2" w:history="1">
            <w:r w:rsidRPr="0079286F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Building and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A84A" w14:textId="0EEEA3E0" w:rsidR="006A70AD" w:rsidRDefault="006A70A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870033" w:history="1">
            <w:r w:rsidRPr="0079286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</w:rPr>
              <w:t>Using the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7AE279" w14:textId="6BE63D02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4" w:history="1">
            <w:r w:rsidRPr="0079286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Creating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E949" w14:textId="4CA23559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5" w:history="1">
            <w:r w:rsidRPr="0079286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Updating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919B" w14:textId="2ACC553B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6" w:history="1">
            <w:r w:rsidRPr="0079286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  <w:noProof/>
              </w:rPr>
              <w:t>Deleting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92FD" w14:textId="6C71D2E8" w:rsidR="006A70AD" w:rsidRDefault="006A70A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870037" w:history="1">
            <w:r w:rsidRPr="0079286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9286F">
              <w:rPr>
                <w:rStyle w:val="Hyperlink"/>
              </w:rPr>
              <w:t>Troubleshooting &amp;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_Toc138870037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D1F025" w14:textId="56A21D43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8" w:history="1">
            <w:r w:rsidRPr="0079286F">
              <w:rPr>
                <w:rStyle w:val="Hyperlink"/>
                <w:noProof/>
              </w:rPr>
              <w:t>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7537" w14:textId="7D9E453F" w:rsidR="006A70AD" w:rsidRDefault="006A70A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870039" w:history="1">
            <w:r w:rsidRPr="0079286F">
              <w:rPr>
                <w:rStyle w:val="Hyperlink"/>
                <w:noProof/>
              </w:rPr>
              <w:t>Special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95D6" w14:textId="42FB742E" w:rsidR="002628B9" w:rsidRDefault="002628B9" w:rsidP="002628B9">
          <w:r>
            <w:rPr>
              <w:b/>
              <w:bCs/>
              <w:noProof/>
            </w:rPr>
            <w:fldChar w:fldCharType="end"/>
          </w:r>
        </w:p>
      </w:sdtContent>
    </w:sdt>
    <w:bookmarkStart w:id="6" w:name="_Toc497873017" w:displacedByCustomXml="prev"/>
    <w:bookmarkStart w:id="7" w:name="_Toc497872969" w:displacedByCustomXml="prev"/>
    <w:bookmarkStart w:id="8" w:name="_Toc497872814" w:displacedByCustomXml="prev"/>
    <w:bookmarkStart w:id="9" w:name="_Toc497872046" w:displacedByCustomXml="prev"/>
    <w:bookmarkStart w:id="10" w:name="_Toc497871702" w:displacedByCustomXml="prev"/>
    <w:bookmarkStart w:id="11" w:name="_Toc396110066" w:displacedByCustomXml="prev"/>
    <w:p w14:paraId="79516038" w14:textId="428B2ABE" w:rsidR="001F2135" w:rsidRDefault="001F2135" w:rsidP="00A65894">
      <w:pPr>
        <w:pStyle w:val="BodyText"/>
      </w:pPr>
    </w:p>
    <w:p w14:paraId="74581159" w14:textId="74EAC793" w:rsidR="00C400E9" w:rsidRPr="00BD0C5D" w:rsidRDefault="00AF0D57" w:rsidP="00BD0C5D">
      <w:pPr>
        <w:pStyle w:val="Heading2"/>
      </w:pPr>
      <w:bookmarkStart w:id="12" w:name="_Toc138870026"/>
      <w:r w:rsidRPr="00BD0C5D">
        <w:lastRenderedPageBreak/>
        <w:t>1.</w:t>
      </w:r>
      <w:r w:rsidRPr="00BD0C5D">
        <w:tab/>
      </w:r>
      <w:r w:rsidR="000A25A5" w:rsidRPr="00BD0C5D">
        <w:t>Introduction</w:t>
      </w:r>
      <w:bookmarkEnd w:id="11"/>
      <w:bookmarkEnd w:id="12"/>
    </w:p>
    <w:p w14:paraId="651F3FD5" w14:textId="1EDC4A68" w:rsidR="009E54A4" w:rsidRPr="009E54A4" w:rsidRDefault="009E54A4" w:rsidP="009E54A4">
      <w:pPr>
        <w:pStyle w:val="BodyText"/>
        <w:rPr>
          <w:lang w:eastAsia="ar-SA"/>
        </w:rPr>
      </w:pPr>
      <w:r w:rsidRPr="009E54A4">
        <w:t xml:space="preserve">This </w:t>
      </w:r>
      <w:r w:rsidRPr="009E54A4">
        <w:rPr>
          <w:rStyle w:val="BodyTextGlossaryChar"/>
        </w:rPr>
        <w:t>User Manual</w:t>
      </w:r>
      <w:r>
        <w:t xml:space="preserve"> (UM)</w:t>
      </w:r>
      <w:r w:rsidRPr="009E54A4">
        <w:t xml:space="preserve"> provides the information necessary for </w:t>
      </w:r>
      <w:r w:rsidR="00624B36">
        <w:t xml:space="preserve">users </w:t>
      </w:r>
      <w:r w:rsidRPr="009E54A4">
        <w:t xml:space="preserve">to effectively use the </w:t>
      </w:r>
      <w:r w:rsidR="00624B36">
        <w:t>Cyber Miner system.</w:t>
      </w:r>
    </w:p>
    <w:p w14:paraId="1244C8B5" w14:textId="77777777" w:rsidR="00220648" w:rsidRDefault="000A25A5" w:rsidP="001B452D">
      <w:pPr>
        <w:pStyle w:val="Heading3"/>
      </w:pPr>
      <w:bookmarkStart w:id="13" w:name="_Toc288057811"/>
      <w:bookmarkStart w:id="14" w:name="_Toc288057812"/>
      <w:bookmarkStart w:id="15" w:name="_Toc288057813"/>
      <w:bookmarkStart w:id="16" w:name="_Toc288057814"/>
      <w:bookmarkStart w:id="17" w:name="_Toc288057839"/>
      <w:bookmarkStart w:id="18" w:name="_Toc288057840"/>
      <w:bookmarkStart w:id="19" w:name="_Toc396110067"/>
      <w:bookmarkStart w:id="20" w:name="_Toc138701089"/>
      <w:bookmarkStart w:id="21" w:name="_Toc138701701"/>
      <w:bookmarkStart w:id="22" w:name="_Toc138870027"/>
      <w:bookmarkEnd w:id="10"/>
      <w:bookmarkEnd w:id="9"/>
      <w:bookmarkEnd w:id="8"/>
      <w:bookmarkEnd w:id="7"/>
      <w:bookmarkEnd w:id="6"/>
      <w:bookmarkEnd w:id="13"/>
      <w:bookmarkEnd w:id="14"/>
      <w:bookmarkEnd w:id="15"/>
      <w:bookmarkEnd w:id="16"/>
      <w:bookmarkEnd w:id="17"/>
      <w:bookmarkEnd w:id="18"/>
      <w:r>
        <w:t>Overview</w:t>
      </w:r>
      <w:bookmarkEnd w:id="19"/>
      <w:bookmarkEnd w:id="20"/>
      <w:bookmarkEnd w:id="21"/>
      <w:bookmarkEnd w:id="22"/>
    </w:p>
    <w:p w14:paraId="36C9ECAF" w14:textId="65C3BE3A" w:rsidR="00A65894" w:rsidRDefault="00A65894" w:rsidP="00A65894">
      <w:r>
        <w:t>Cyber Miner is a web application designed to manage and organize indices for a search engine. This user manual will guide you through the usage of the system, enabling you to create, modify, and delete indices with ease.</w:t>
      </w:r>
    </w:p>
    <w:p w14:paraId="1A675BC2" w14:textId="77777777" w:rsidR="00BC7DC3" w:rsidRPr="00BC7DC3" w:rsidRDefault="00BC7DC3" w:rsidP="00BC7DC3">
      <w:pPr>
        <w:spacing w:before="100" w:beforeAutospacing="1" w:after="100" w:afterAutospacing="1"/>
        <w:rPr>
          <w:rFonts w:cs="Arial"/>
          <w:b/>
          <w:bCs/>
          <w:szCs w:val="22"/>
        </w:rPr>
      </w:pPr>
      <w:r w:rsidRPr="00BC7DC3">
        <w:rPr>
          <w:rFonts w:cs="Arial"/>
          <w:b/>
          <w:bCs/>
          <w:szCs w:val="22"/>
        </w:rPr>
        <w:t>Key Features:</w:t>
      </w:r>
    </w:p>
    <w:p w14:paraId="0A37E6DD" w14:textId="1F66FA98" w:rsidR="00BC7DC3" w:rsidRPr="00BC7DC3" w:rsidRDefault="00BC7DC3" w:rsidP="00BC7DC3">
      <w:pPr>
        <w:numPr>
          <w:ilvl w:val="0"/>
          <w:numId w:val="32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Index Creation</w:t>
      </w:r>
      <w:r w:rsidRPr="00BC7DC3">
        <w:rPr>
          <w:rFonts w:cs="Arial"/>
          <w:szCs w:val="22"/>
        </w:rPr>
        <w:t xml:space="preserve">: Effortlessly create new indices by specifying </w:t>
      </w:r>
      <w:r w:rsidRPr="0016111D">
        <w:rPr>
          <w:rFonts w:cs="Arial"/>
          <w:szCs w:val="22"/>
        </w:rPr>
        <w:t>a URL.</w:t>
      </w:r>
    </w:p>
    <w:p w14:paraId="1DA06768" w14:textId="67AB78AD" w:rsidR="00BC7DC3" w:rsidRPr="00BC7DC3" w:rsidRDefault="00BC7DC3" w:rsidP="00BC7DC3">
      <w:pPr>
        <w:numPr>
          <w:ilvl w:val="0"/>
          <w:numId w:val="32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Index Modification</w:t>
      </w:r>
      <w:r w:rsidRPr="00BC7DC3">
        <w:rPr>
          <w:rFonts w:cs="Arial"/>
          <w:szCs w:val="22"/>
        </w:rPr>
        <w:t>: Modify existing indices by adjusting settings like</w:t>
      </w:r>
      <w:r w:rsidRPr="0016111D">
        <w:rPr>
          <w:rFonts w:cs="Arial"/>
          <w:szCs w:val="22"/>
        </w:rPr>
        <w:t xml:space="preserve"> the URL, the site’s title, description</w:t>
      </w:r>
      <w:r w:rsidRPr="00BC7DC3">
        <w:rPr>
          <w:rFonts w:cs="Arial"/>
          <w:szCs w:val="22"/>
        </w:rPr>
        <w:t xml:space="preserve">, </w:t>
      </w:r>
      <w:r w:rsidRPr="0016111D">
        <w:rPr>
          <w:rFonts w:cs="Arial"/>
          <w:szCs w:val="22"/>
        </w:rPr>
        <w:t>and keywords to ensure valid indices.</w:t>
      </w:r>
    </w:p>
    <w:p w14:paraId="2DABC052" w14:textId="4ABF4DFB" w:rsidR="00BC7DC3" w:rsidRPr="0016111D" w:rsidRDefault="00BC7DC3" w:rsidP="00BC7DC3">
      <w:pPr>
        <w:numPr>
          <w:ilvl w:val="0"/>
          <w:numId w:val="32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Index Deletion</w:t>
      </w:r>
      <w:r w:rsidRPr="00BC7DC3">
        <w:rPr>
          <w:rFonts w:cs="Arial"/>
          <w:szCs w:val="22"/>
        </w:rPr>
        <w:t xml:space="preserve">: </w:t>
      </w:r>
      <w:r w:rsidRPr="0016111D">
        <w:rPr>
          <w:rFonts w:cs="Arial"/>
          <w:szCs w:val="22"/>
        </w:rPr>
        <w:t>R</w:t>
      </w:r>
      <w:r w:rsidRPr="00BC7DC3">
        <w:rPr>
          <w:rFonts w:cs="Arial"/>
          <w:szCs w:val="22"/>
        </w:rPr>
        <w:t>emove indices that are no longer needed, maintaining a tidy index repository and preventing unnecessary clutter.</w:t>
      </w:r>
    </w:p>
    <w:p w14:paraId="268E2F0B" w14:textId="77777777" w:rsidR="00BC7DC3" w:rsidRPr="0016111D" w:rsidRDefault="00BC7DC3" w:rsidP="00BC7DC3">
      <w:pPr>
        <w:spacing w:before="100" w:beforeAutospacing="1" w:after="100" w:afterAutospacing="1"/>
        <w:rPr>
          <w:szCs w:val="22"/>
        </w:rPr>
      </w:pPr>
      <w:r w:rsidRPr="0016111D">
        <w:rPr>
          <w:rStyle w:val="Strong"/>
          <w:szCs w:val="22"/>
        </w:rPr>
        <w:t>System Architecture:</w:t>
      </w:r>
      <w:r w:rsidRPr="0016111D">
        <w:rPr>
          <w:szCs w:val="22"/>
        </w:rPr>
        <w:t xml:space="preserve"> </w:t>
      </w:r>
    </w:p>
    <w:p w14:paraId="7D55F37E" w14:textId="6AFC6D5C" w:rsidR="00BC7DC3" w:rsidRPr="0016111D" w:rsidRDefault="00BC7DC3" w:rsidP="00BC7DC3">
      <w:pPr>
        <w:spacing w:before="100" w:beforeAutospacing="1" w:after="100" w:afterAutospacing="1"/>
        <w:rPr>
          <w:szCs w:val="22"/>
        </w:rPr>
      </w:pPr>
      <w:r w:rsidRPr="0016111D">
        <w:rPr>
          <w:szCs w:val="22"/>
        </w:rPr>
        <w:t>Cyber Miner follows a client-server architecture. The client-side is executed on the user's local machine, while the server-side handles index processing and storage. This architecture facilitates efficient communication between the user interface and the server, ensuring a seamless user experience.</w:t>
      </w:r>
    </w:p>
    <w:p w14:paraId="602D2013" w14:textId="77777777" w:rsidR="0016111D" w:rsidRDefault="00BC7DC3" w:rsidP="00BC7DC3">
      <w:p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System Requirements:</w:t>
      </w:r>
      <w:r w:rsidRPr="00BC7DC3">
        <w:rPr>
          <w:rFonts w:cs="Arial"/>
          <w:szCs w:val="22"/>
        </w:rPr>
        <w:t xml:space="preserve"> </w:t>
      </w:r>
    </w:p>
    <w:p w14:paraId="7FE32DB9" w14:textId="58DAE26C" w:rsidR="00BC7DC3" w:rsidRPr="00BC7DC3" w:rsidRDefault="00BC7DC3" w:rsidP="00BC7DC3">
      <w:p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 xml:space="preserve">To run </w:t>
      </w:r>
      <w:r w:rsidRPr="0016111D">
        <w:rPr>
          <w:rFonts w:cs="Arial"/>
          <w:szCs w:val="22"/>
        </w:rPr>
        <w:t>Cyber Miner</w:t>
      </w:r>
      <w:r w:rsidRPr="00BC7DC3">
        <w:rPr>
          <w:rFonts w:cs="Arial"/>
          <w:szCs w:val="22"/>
        </w:rPr>
        <w:t>, ensure that your system meets the following requirements:</w:t>
      </w:r>
    </w:p>
    <w:p w14:paraId="495E09DE" w14:textId="77777777" w:rsidR="00BC7DC3" w:rsidRPr="00BC7DC3" w:rsidRDefault="00BC7DC3" w:rsidP="00BC7DC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Operating System</w:t>
      </w:r>
      <w:r w:rsidRPr="00BC7DC3">
        <w:rPr>
          <w:rFonts w:cs="Arial"/>
          <w:szCs w:val="22"/>
        </w:rPr>
        <w:t>:</w:t>
      </w:r>
    </w:p>
    <w:p w14:paraId="37AD66A3" w14:textId="5B9AFA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Windows 10</w:t>
      </w:r>
      <w:r w:rsidRPr="0016111D">
        <w:rPr>
          <w:rFonts w:cs="Arial"/>
          <w:szCs w:val="22"/>
        </w:rPr>
        <w:t>+</w:t>
      </w:r>
      <w:r w:rsidRPr="00BC7DC3">
        <w:rPr>
          <w:rFonts w:cs="Arial"/>
          <w:szCs w:val="22"/>
        </w:rPr>
        <w:t>, macOS 10.14</w:t>
      </w:r>
      <w:r w:rsidRPr="0016111D">
        <w:rPr>
          <w:rFonts w:cs="Arial"/>
          <w:szCs w:val="22"/>
        </w:rPr>
        <w:t>+</w:t>
      </w:r>
      <w:r w:rsidRPr="00BC7DC3">
        <w:rPr>
          <w:rFonts w:cs="Arial"/>
          <w:szCs w:val="22"/>
        </w:rPr>
        <w:t xml:space="preserve"> (Mojave), or any modern Linux distribution.</w:t>
      </w:r>
    </w:p>
    <w:p w14:paraId="12473EA7" w14:textId="77777777" w:rsidR="00BC7DC3" w:rsidRPr="00BC7DC3" w:rsidRDefault="00BC7DC3" w:rsidP="00BC7DC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Java Development Kit (JDK)</w:t>
      </w:r>
      <w:r w:rsidRPr="00BC7DC3">
        <w:rPr>
          <w:rFonts w:cs="Arial"/>
          <w:szCs w:val="22"/>
        </w:rPr>
        <w:t>:</w:t>
      </w:r>
    </w:p>
    <w:p w14:paraId="523B526D" w14:textId="777777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JDK 11 or later version installed.</w:t>
      </w:r>
    </w:p>
    <w:p w14:paraId="48D5FD8F" w14:textId="777777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Set up the JAVA_HOME environment variable to point to the JDK installation directory.</w:t>
      </w:r>
    </w:p>
    <w:p w14:paraId="546D283F" w14:textId="77777777" w:rsidR="00BC7DC3" w:rsidRPr="00BC7DC3" w:rsidRDefault="00BC7DC3" w:rsidP="00BC7DC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Web Browser</w:t>
      </w:r>
      <w:r w:rsidRPr="00BC7DC3">
        <w:rPr>
          <w:rFonts w:cs="Arial"/>
          <w:szCs w:val="22"/>
        </w:rPr>
        <w:t>:</w:t>
      </w:r>
    </w:p>
    <w:p w14:paraId="7AADD5CB" w14:textId="777777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Chrome, Firefox, Safari, or any modern web browser with JavaScript enabled.</w:t>
      </w:r>
    </w:p>
    <w:p w14:paraId="79EFD5F0" w14:textId="777777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Ensure the browser is updated to the latest version for optimal performance.</w:t>
      </w:r>
    </w:p>
    <w:p w14:paraId="00EF4882" w14:textId="77777777" w:rsidR="00BC7DC3" w:rsidRPr="00BC7DC3" w:rsidRDefault="00BC7DC3" w:rsidP="00BC7DC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System Memory</w:t>
      </w:r>
      <w:r w:rsidRPr="00BC7DC3">
        <w:rPr>
          <w:rFonts w:cs="Arial"/>
          <w:szCs w:val="22"/>
        </w:rPr>
        <w:t>:</w:t>
      </w:r>
    </w:p>
    <w:p w14:paraId="76BD617D" w14:textId="77777777" w:rsidR="00BC7DC3" w:rsidRPr="00BC7DC3" w:rsidRDefault="00BC7DC3" w:rsidP="00BC7DC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A minimum of 4GB RAM (8GB recommended) for smooth operation.</w:t>
      </w:r>
    </w:p>
    <w:p w14:paraId="6C56DA68" w14:textId="77777777" w:rsidR="002E6A13" w:rsidRPr="00BC7DC3" w:rsidRDefault="002E6A13" w:rsidP="002E6A1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b/>
          <w:bCs/>
          <w:szCs w:val="22"/>
        </w:rPr>
        <w:t>Internet Connection</w:t>
      </w:r>
      <w:r w:rsidRPr="00BC7DC3">
        <w:rPr>
          <w:rFonts w:cs="Arial"/>
          <w:szCs w:val="22"/>
        </w:rPr>
        <w:t>:</w:t>
      </w:r>
    </w:p>
    <w:p w14:paraId="5B05A657" w14:textId="77777777" w:rsidR="002E6A13" w:rsidRDefault="002E6A13" w:rsidP="002E6A1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C7DC3">
        <w:rPr>
          <w:rFonts w:cs="Arial"/>
          <w:szCs w:val="22"/>
        </w:rPr>
        <w:t>A stable internet connection is required</w:t>
      </w:r>
      <w:r w:rsidRPr="0016111D">
        <w:rPr>
          <w:rFonts w:cs="Arial"/>
          <w:szCs w:val="22"/>
        </w:rPr>
        <w:t>.</w:t>
      </w:r>
    </w:p>
    <w:p w14:paraId="56A05666" w14:textId="777E8751" w:rsidR="00BC7DC3" w:rsidRPr="00BC7DC3" w:rsidRDefault="002E6A13" w:rsidP="00BC7DC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>
        <w:rPr>
          <w:rFonts w:cs="Arial"/>
          <w:b/>
          <w:bCs/>
          <w:szCs w:val="22"/>
        </w:rPr>
        <w:t>Gradle</w:t>
      </w:r>
    </w:p>
    <w:p w14:paraId="799F79AC" w14:textId="348D234F" w:rsidR="005C4A1C" w:rsidRDefault="002E6A13" w:rsidP="005C4A1C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>
        <w:rPr>
          <w:rFonts w:cs="Arial"/>
          <w:szCs w:val="22"/>
        </w:rPr>
        <w:t>Gradle is required in order to run the system.</w:t>
      </w:r>
    </w:p>
    <w:p w14:paraId="5C03D43D" w14:textId="0C32A793" w:rsidR="005C4A1C" w:rsidRDefault="005C4A1C" w:rsidP="005C4A1C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2"/>
        </w:rPr>
      </w:pPr>
      <w:r w:rsidRPr="00B82565">
        <w:rPr>
          <w:rFonts w:cs="Arial"/>
          <w:b/>
          <w:bCs/>
          <w:szCs w:val="22"/>
        </w:rPr>
        <w:t>Git</w:t>
      </w:r>
      <w:r>
        <w:rPr>
          <w:rFonts w:cs="Arial"/>
          <w:szCs w:val="22"/>
        </w:rPr>
        <w:t>:</w:t>
      </w:r>
    </w:p>
    <w:p w14:paraId="330B782E" w14:textId="0C638C12" w:rsidR="005C4A1C" w:rsidRPr="005C4A1C" w:rsidRDefault="005C4A1C" w:rsidP="005C4A1C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2"/>
        </w:rPr>
      </w:pPr>
      <w:r>
        <w:rPr>
          <w:rFonts w:cs="Arial"/>
          <w:szCs w:val="22"/>
        </w:rPr>
        <w:t xml:space="preserve">Git is required for </w:t>
      </w:r>
      <w:r w:rsidR="00B82565">
        <w:rPr>
          <w:rFonts w:cs="Arial"/>
          <w:szCs w:val="22"/>
        </w:rPr>
        <w:t>cloning the system from GitHub.</w:t>
      </w:r>
    </w:p>
    <w:p w14:paraId="568476CC" w14:textId="21D334BB" w:rsidR="00220648" w:rsidRDefault="00BD0C5D" w:rsidP="00BD0C5D">
      <w:pPr>
        <w:pStyle w:val="Heading2"/>
      </w:pPr>
      <w:bookmarkStart w:id="23" w:name="_Toc396110070"/>
      <w:bookmarkStart w:id="24" w:name="_Toc138701090"/>
      <w:bookmarkStart w:id="25" w:name="_Toc138701702"/>
      <w:bookmarkStart w:id="26" w:name="_Toc138870028"/>
      <w:r>
        <w:lastRenderedPageBreak/>
        <w:t>2.</w:t>
      </w:r>
      <w:r>
        <w:tab/>
      </w:r>
      <w:r w:rsidR="00334F11">
        <w:t>Getting Started</w:t>
      </w:r>
      <w:bookmarkEnd w:id="23"/>
      <w:bookmarkEnd w:id="24"/>
      <w:bookmarkEnd w:id="25"/>
      <w:bookmarkEnd w:id="26"/>
    </w:p>
    <w:p w14:paraId="235C1BE8" w14:textId="6EB5DF3D" w:rsidR="003B1269" w:rsidRPr="00BD0C5D" w:rsidRDefault="00BD0C5D" w:rsidP="00BD0C5D">
      <w:pPr>
        <w:pStyle w:val="Heading3"/>
      </w:pPr>
      <w:bookmarkStart w:id="27" w:name="_Toc396110073"/>
      <w:bookmarkStart w:id="28" w:name="_Toc138701092"/>
      <w:bookmarkStart w:id="29" w:name="_Toc138701704"/>
      <w:bookmarkStart w:id="30" w:name="_Toc138870029"/>
      <w:r w:rsidRPr="00BD0C5D">
        <w:t>2.</w:t>
      </w:r>
      <w:r w:rsidR="00CD0502">
        <w:t>1</w:t>
      </w:r>
      <w:r w:rsidRPr="00BD0C5D">
        <w:tab/>
      </w:r>
      <w:r w:rsidR="00334F11" w:rsidRPr="00BD0C5D">
        <w:t>Accessing the System</w:t>
      </w:r>
      <w:bookmarkEnd w:id="27"/>
      <w:bookmarkEnd w:id="28"/>
      <w:bookmarkEnd w:id="29"/>
      <w:bookmarkEnd w:id="30"/>
    </w:p>
    <w:p w14:paraId="08F7F42D" w14:textId="11459960" w:rsidR="001F2135" w:rsidRDefault="001F2135" w:rsidP="001F2135">
      <w:r>
        <w:t xml:space="preserve">The project can be accessed at the following URL: </w:t>
      </w:r>
      <w:hyperlink r:id="rId12" w:history="1">
        <w:r w:rsidRPr="00011C60">
          <w:rPr>
            <w:rStyle w:val="Hyperlink"/>
          </w:rPr>
          <w:t>https://cs4376-team-a.github.io/Project/</w:t>
        </w:r>
      </w:hyperlink>
    </w:p>
    <w:p w14:paraId="73C4B853" w14:textId="6D16B523" w:rsidR="001F2135" w:rsidRPr="001F2135" w:rsidRDefault="001F2135" w:rsidP="001F2135">
      <w:r>
        <w:t xml:space="preserve">Here there are documents and diagrams that provide a breakdown of the system’s </w:t>
      </w:r>
      <w:r w:rsidR="00AF0D57">
        <w:t>design.</w:t>
      </w:r>
    </w:p>
    <w:p w14:paraId="7B940CD7" w14:textId="02B746E3" w:rsidR="00AF0D57" w:rsidRDefault="00BD0C5D" w:rsidP="00BD0C5D">
      <w:pPr>
        <w:pStyle w:val="Heading3"/>
      </w:pPr>
      <w:bookmarkStart w:id="31" w:name="_Toc138701093"/>
      <w:bookmarkStart w:id="32" w:name="_Toc138701705"/>
      <w:bookmarkStart w:id="33" w:name="_Toc138870030"/>
      <w:r>
        <w:t>2.3</w:t>
      </w:r>
      <w:r>
        <w:tab/>
      </w:r>
      <w:r w:rsidR="00AF0D57">
        <w:t>Running the System</w:t>
      </w:r>
      <w:bookmarkEnd w:id="31"/>
      <w:bookmarkEnd w:id="32"/>
      <w:bookmarkEnd w:id="33"/>
    </w:p>
    <w:p w14:paraId="4C0C68A0" w14:textId="078C8312" w:rsidR="00AF0D57" w:rsidRDefault="00C400E9" w:rsidP="00C400E9">
      <w:r>
        <w:t>To run Cyber Miner follow the steps listed below.</w:t>
      </w:r>
    </w:p>
    <w:p w14:paraId="5E8B95B4" w14:textId="339171D5" w:rsidR="00C400E9" w:rsidRDefault="00C400E9" w:rsidP="00BD0C5D">
      <w:pPr>
        <w:pStyle w:val="Heading3"/>
      </w:pPr>
      <w:bookmarkStart w:id="34" w:name="_Toc138701706"/>
      <w:bookmarkStart w:id="35" w:name="_Toc138870031"/>
      <w:r>
        <w:t>2.3.1</w:t>
      </w:r>
      <w:r w:rsidR="00BD0C5D">
        <w:tab/>
      </w:r>
      <w:r>
        <w:t>Downloading the System</w:t>
      </w:r>
      <w:bookmarkEnd w:id="34"/>
      <w:bookmarkEnd w:id="35"/>
    </w:p>
    <w:p w14:paraId="07C7865F" w14:textId="7E5F9712" w:rsidR="00BD0C5D" w:rsidRDefault="00BD0C5D" w:rsidP="00BD0C5D">
      <w:r>
        <w:tab/>
        <w:t xml:space="preserve">1. Navigate to </w:t>
      </w:r>
      <w:hyperlink r:id="rId13" w:history="1">
        <w:r w:rsidRPr="0081429E">
          <w:rPr>
            <w:rStyle w:val="Hyperlink"/>
          </w:rPr>
          <w:t>https://github.com/CS4376-Team-A/Project</w:t>
        </w:r>
      </w:hyperlink>
      <w:r w:rsidR="00CD0502">
        <w:t>.</w:t>
      </w:r>
    </w:p>
    <w:p w14:paraId="671A2CD0" w14:textId="7C13800B" w:rsidR="00BD0C5D" w:rsidRDefault="00BD0C5D" w:rsidP="00BD0C5D">
      <w:r>
        <w:tab/>
        <w:t xml:space="preserve">2. </w:t>
      </w:r>
      <w:r w:rsidR="005C4A1C">
        <w:t>Click the green ‘Code’ dropdown button and copy the .git URL by clicking the overlapping rectangles indicated by the red boxes below.</w:t>
      </w:r>
    </w:p>
    <w:p w14:paraId="04252467" w14:textId="17EC3DDC" w:rsidR="005C4A1C" w:rsidRDefault="005C4A1C" w:rsidP="00BD0C5D">
      <w:r>
        <w:rPr>
          <w:noProof/>
        </w:rPr>
        <w:drawing>
          <wp:inline distT="0" distB="0" distL="0" distR="0" wp14:anchorId="5D0DF01F" wp14:editId="761452CA">
            <wp:extent cx="2681950" cy="2771775"/>
            <wp:effectExtent l="0" t="0" r="4445" b="0"/>
            <wp:docPr id="20931192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19206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39" cy="27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B82A" w14:textId="27467ADC" w:rsidR="005C4A1C" w:rsidRDefault="005C4A1C" w:rsidP="00BD0C5D">
      <w:r>
        <w:tab/>
        <w:t>3. Open a command prompt or terminal (or any other navigation technique)</w:t>
      </w:r>
      <w:r w:rsidR="00CD0502">
        <w:t>.</w:t>
      </w:r>
    </w:p>
    <w:p w14:paraId="549C7FA8" w14:textId="6B1053DB" w:rsidR="00B82565" w:rsidRDefault="00B82565" w:rsidP="00BD0C5D">
      <w:r>
        <w:tab/>
        <w:t>4. Navigate to an appropriate directory to clone the project into (ex: cd Desktop/Projects)</w:t>
      </w:r>
    </w:p>
    <w:p w14:paraId="47D60D82" w14:textId="23551C81" w:rsidR="00B82565" w:rsidRDefault="00B82565" w:rsidP="00BD0C5D">
      <w:r>
        <w:tab/>
        <w:t>5. Type the command:</w:t>
      </w:r>
    </w:p>
    <w:p w14:paraId="218CD2F6" w14:textId="6A325045" w:rsidR="00B82565" w:rsidRPr="00B82565" w:rsidRDefault="00B82565" w:rsidP="00B8256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>
        <w:tab/>
      </w:r>
      <w:r>
        <w:tab/>
      </w:r>
      <w:r w:rsidRPr="00B82565">
        <w:rPr>
          <w:rFonts w:ascii="Consolas" w:hAnsi="Consolas"/>
          <w:color w:val="D4D4D4"/>
          <w:sz w:val="21"/>
          <w:szCs w:val="21"/>
        </w:rPr>
        <w:t>git clone https://github.com/CS4376-Team-A/Project.git</w:t>
      </w:r>
    </w:p>
    <w:p w14:paraId="755A0495" w14:textId="77777777" w:rsidR="00CD0502" w:rsidRDefault="00CD0502" w:rsidP="00CD0502">
      <w:pPr>
        <w:pStyle w:val="Heading3"/>
      </w:pPr>
    </w:p>
    <w:p w14:paraId="05DF0E2B" w14:textId="77777777" w:rsidR="00CD0502" w:rsidRDefault="00CD0502" w:rsidP="00CD0502">
      <w:pPr>
        <w:pStyle w:val="Heading3"/>
      </w:pPr>
    </w:p>
    <w:p w14:paraId="3FEA92C5" w14:textId="77777777" w:rsidR="00CD0502" w:rsidRDefault="00CD0502" w:rsidP="00CD0502"/>
    <w:p w14:paraId="5CE91A44" w14:textId="77777777" w:rsidR="00CD0502" w:rsidRPr="00CD0502" w:rsidRDefault="00CD0502" w:rsidP="00CD0502"/>
    <w:p w14:paraId="1CA9C584" w14:textId="28EC21F2" w:rsidR="00C400E9" w:rsidRDefault="00CD0502" w:rsidP="00CD0502">
      <w:pPr>
        <w:pStyle w:val="Heading3"/>
      </w:pPr>
      <w:bookmarkStart w:id="36" w:name="_Toc138870032"/>
      <w:r>
        <w:lastRenderedPageBreak/>
        <w:t>2.3.2</w:t>
      </w:r>
      <w:r>
        <w:tab/>
        <w:t>Building and Running</w:t>
      </w:r>
      <w:bookmarkEnd w:id="36"/>
    </w:p>
    <w:p w14:paraId="63C105EF" w14:textId="5654A65D" w:rsidR="00CD0502" w:rsidRDefault="00CD0502" w:rsidP="00CD0502">
      <w:r>
        <w:tab/>
        <w:t>1. Navigate to the folder where you downloaded the project in the previous step.</w:t>
      </w:r>
    </w:p>
    <w:p w14:paraId="09163193" w14:textId="3764E1A0" w:rsidR="00CD0502" w:rsidRDefault="00CD0502" w:rsidP="00CD0502">
      <w:r>
        <w:tab/>
        <w:t>2. Navigate to the Project folder (ex: cd Project).</w:t>
      </w:r>
    </w:p>
    <w:p w14:paraId="2BE3EF0B" w14:textId="6E7A0951" w:rsidR="00CD0502" w:rsidRDefault="00CD0502" w:rsidP="00CD0502">
      <w:r>
        <w:tab/>
        <w:t>3. Run the following commands</w:t>
      </w:r>
    </w:p>
    <w:p w14:paraId="365745C1" w14:textId="77777777" w:rsidR="00CD0502" w:rsidRPr="00CD0502" w:rsidRDefault="00CD0502" w:rsidP="00CD0502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>
        <w:tab/>
      </w:r>
      <w:r w:rsidRPr="00CD0502">
        <w:rPr>
          <w:rFonts w:ascii="Consolas" w:hAnsi="Consolas"/>
          <w:color w:val="D4D4D4"/>
          <w:sz w:val="21"/>
          <w:szCs w:val="21"/>
        </w:rPr>
        <w:t>gradle build</w:t>
      </w:r>
    </w:p>
    <w:p w14:paraId="4D1BD7DA" w14:textId="77777777" w:rsidR="00CD0502" w:rsidRPr="00CD0502" w:rsidRDefault="00CD0502" w:rsidP="00CD0502">
      <w:pPr>
        <w:shd w:val="clear" w:color="auto" w:fill="1E1E1E"/>
        <w:spacing w:before="0" w:after="0"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 w:rsidRPr="00CD0502">
        <w:rPr>
          <w:rFonts w:ascii="Consolas" w:hAnsi="Consolas"/>
          <w:color w:val="D4D4D4"/>
          <w:sz w:val="21"/>
          <w:szCs w:val="21"/>
        </w:rPr>
        <w:t>gradle run</w:t>
      </w:r>
    </w:p>
    <w:p w14:paraId="2AADF149" w14:textId="40349EC3" w:rsidR="00CD0502" w:rsidRDefault="00CD0502" w:rsidP="00CD0502"/>
    <w:p w14:paraId="02D02FC5" w14:textId="25CF2A31" w:rsidR="00CD0502" w:rsidRPr="00CD0502" w:rsidRDefault="00CD0502" w:rsidP="00CD0502">
      <w:r>
        <w:tab/>
      </w:r>
    </w:p>
    <w:p w14:paraId="193AA932" w14:textId="77777777" w:rsidR="00C400E9" w:rsidRPr="00AF0D57" w:rsidRDefault="00C400E9" w:rsidP="00C400E9"/>
    <w:p w14:paraId="75823A61" w14:textId="2A2EAAA9" w:rsidR="003B1269" w:rsidRPr="00275DED" w:rsidRDefault="00CD0502" w:rsidP="00CD0502">
      <w:pPr>
        <w:pStyle w:val="Heading2"/>
      </w:pPr>
      <w:bookmarkStart w:id="37" w:name="_Toc396110076"/>
      <w:bookmarkStart w:id="38" w:name="_Toc138701094"/>
      <w:bookmarkStart w:id="39" w:name="_Toc138701707"/>
      <w:bookmarkStart w:id="40" w:name="_Toc138870033"/>
      <w:r>
        <w:lastRenderedPageBreak/>
        <w:t>3.</w:t>
      </w:r>
      <w:r>
        <w:tab/>
      </w:r>
      <w:r w:rsidR="00334F11">
        <w:t>Using the System</w:t>
      </w:r>
      <w:bookmarkEnd w:id="37"/>
      <w:bookmarkEnd w:id="38"/>
      <w:bookmarkEnd w:id="39"/>
      <w:bookmarkEnd w:id="40"/>
    </w:p>
    <w:p w14:paraId="4F242111" w14:textId="740A2D18" w:rsidR="00334F11" w:rsidRPr="00F149A2" w:rsidRDefault="00334F11" w:rsidP="00E63750">
      <w:pPr>
        <w:rPr>
          <w:noProof/>
        </w:rPr>
      </w:pPr>
      <w:r w:rsidRPr="00334F11">
        <w:t xml:space="preserve">The following sub-sections provide detailed, step-by-step instructions on how to use the various functions or features of </w:t>
      </w:r>
      <w:r w:rsidR="00E63750">
        <w:t>Cyber</w:t>
      </w:r>
      <w:r w:rsidR="008E5699">
        <w:t xml:space="preserve"> </w:t>
      </w:r>
      <w:r w:rsidR="00E63750">
        <w:t xml:space="preserve">Miner. </w:t>
      </w:r>
      <w:r w:rsidR="00E63750">
        <w:t>After following the steps above you should see a window</w:t>
      </w:r>
      <w:r w:rsidR="00E63750">
        <w:t xml:space="preserve"> </w:t>
      </w:r>
      <w:r w:rsidR="00E63750">
        <w:t>titled Cyber</w:t>
      </w:r>
      <w:r w:rsidR="008E5699">
        <w:t xml:space="preserve"> </w:t>
      </w:r>
      <w:r w:rsidR="00E63750">
        <w:t>Miner.</w:t>
      </w:r>
    </w:p>
    <w:p w14:paraId="381557B4" w14:textId="6B40CC0D" w:rsidR="003B1269" w:rsidRDefault="00E63750" w:rsidP="00CE0A1C">
      <w:pPr>
        <w:pStyle w:val="Heading3"/>
      </w:pPr>
      <w:bookmarkStart w:id="41" w:name="_Toc138870034"/>
      <w:r>
        <w:t>3.1</w:t>
      </w:r>
      <w:r>
        <w:tab/>
        <w:t>Creating</w:t>
      </w:r>
      <w:r w:rsidR="00486132">
        <w:t xml:space="preserve"> an</w:t>
      </w:r>
      <w:r>
        <w:t xml:space="preserve"> </w:t>
      </w:r>
      <w:r w:rsidR="00486132">
        <w:t>Index</w:t>
      </w:r>
      <w:bookmarkEnd w:id="41"/>
    </w:p>
    <w:p w14:paraId="2A4A98E4" w14:textId="61868543" w:rsidR="00E63750" w:rsidRDefault="00E63750" w:rsidP="00E63750">
      <w:pPr>
        <w:ind w:firstLine="720"/>
      </w:pPr>
      <w:r>
        <w:t>1. Click the ‘Manage Indexes’ button in the top right corner of the window</w:t>
      </w:r>
    </w:p>
    <w:p w14:paraId="58D74132" w14:textId="1CE1A013" w:rsidR="007F3A12" w:rsidRDefault="007F3A12" w:rsidP="00E63750">
      <w:pPr>
        <w:ind w:firstLine="720"/>
      </w:pPr>
      <w:r>
        <w:rPr>
          <w:noProof/>
        </w:rPr>
        <w:drawing>
          <wp:inline distT="0" distB="0" distL="0" distR="0" wp14:anchorId="16C6C1BC" wp14:editId="330E7C4E">
            <wp:extent cx="3771900" cy="2128545"/>
            <wp:effectExtent l="0" t="0" r="0" b="5080"/>
            <wp:docPr id="130168268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2688" name="Picture 3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07" cy="21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960D" w14:textId="57686F1B" w:rsidR="007F3A12" w:rsidRDefault="007F3A12" w:rsidP="00E63750">
      <w:pPr>
        <w:ind w:firstLine="720"/>
      </w:pPr>
      <w:r>
        <w:t>2. Fill in the fields at the top of the window labeled Title, URL, Description, and Keywords</w:t>
      </w:r>
    </w:p>
    <w:p w14:paraId="4452E1EC" w14:textId="7555C8EA" w:rsidR="007F3A12" w:rsidRDefault="00486132" w:rsidP="00E63750">
      <w:pPr>
        <w:ind w:firstLine="720"/>
      </w:pPr>
      <w:r>
        <w:rPr>
          <w:noProof/>
        </w:rPr>
        <w:drawing>
          <wp:inline distT="0" distB="0" distL="0" distR="0" wp14:anchorId="7709C0A0" wp14:editId="64344650">
            <wp:extent cx="3762375" cy="2125582"/>
            <wp:effectExtent l="0" t="0" r="0" b="8255"/>
            <wp:docPr id="58521624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6247" name="Picture 4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62" cy="2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137" w14:textId="568D10E2" w:rsidR="00486132" w:rsidRDefault="00486132" w:rsidP="00E63750">
      <w:pPr>
        <w:ind w:firstLine="720"/>
      </w:pPr>
      <w:r>
        <w:t>3. Click the ‘Add’ button</w:t>
      </w:r>
    </w:p>
    <w:p w14:paraId="1E268FDB" w14:textId="4CEAD463" w:rsidR="00486132" w:rsidRPr="00E63750" w:rsidRDefault="00486132" w:rsidP="00E63750">
      <w:pPr>
        <w:ind w:firstLine="720"/>
      </w:pPr>
      <w:r>
        <w:t>4. Click the ‘Refresh’ button to see your created index in the table of indices.</w:t>
      </w:r>
    </w:p>
    <w:p w14:paraId="2AA2C60F" w14:textId="77777777" w:rsidR="00486132" w:rsidRDefault="00486132" w:rsidP="00486132">
      <w:pPr>
        <w:pStyle w:val="Heading4"/>
      </w:pPr>
      <w:bookmarkStart w:id="42" w:name="_Toc396110078"/>
      <w:bookmarkStart w:id="43" w:name="_Toc138701096"/>
    </w:p>
    <w:p w14:paraId="2A1F939C" w14:textId="77777777" w:rsidR="00486132" w:rsidRDefault="00486132" w:rsidP="00486132">
      <w:pPr>
        <w:pStyle w:val="Heading4"/>
      </w:pPr>
    </w:p>
    <w:p w14:paraId="7E8C82DD" w14:textId="77777777" w:rsidR="00486132" w:rsidRDefault="00486132" w:rsidP="00486132"/>
    <w:p w14:paraId="4375EB6B" w14:textId="77777777" w:rsidR="00486132" w:rsidRPr="00486132" w:rsidRDefault="00486132" w:rsidP="00486132"/>
    <w:p w14:paraId="112CC987" w14:textId="01AECDF3" w:rsidR="00334F11" w:rsidRPr="008E5699" w:rsidRDefault="00486132" w:rsidP="008E5699">
      <w:pPr>
        <w:pStyle w:val="Heading3"/>
      </w:pPr>
      <w:bookmarkStart w:id="44" w:name="_Toc138870035"/>
      <w:r w:rsidRPr="008E5699">
        <w:lastRenderedPageBreak/>
        <w:t>3.2</w:t>
      </w:r>
      <w:bookmarkEnd w:id="42"/>
      <w:bookmarkEnd w:id="43"/>
      <w:r w:rsidRPr="008E5699">
        <w:tab/>
        <w:t>Updating an Index</w:t>
      </w:r>
      <w:bookmarkEnd w:id="44"/>
    </w:p>
    <w:p w14:paraId="4E0F9557" w14:textId="15BC1D0D" w:rsidR="00486132" w:rsidRDefault="00486132" w:rsidP="00486132">
      <w:pPr>
        <w:ind w:firstLine="720"/>
      </w:pPr>
      <w:r>
        <w:t>1</w:t>
      </w:r>
      <w:r>
        <w:t>. Click the ‘Manage Indexes’ button in the top right corner of the window</w:t>
      </w:r>
      <w:r>
        <w:t>.</w:t>
      </w:r>
    </w:p>
    <w:p w14:paraId="207CA8E1" w14:textId="279587F8" w:rsidR="00486132" w:rsidRDefault="00486132" w:rsidP="00486132">
      <w:pPr>
        <w:ind w:firstLine="720"/>
      </w:pPr>
      <w:r>
        <w:rPr>
          <w:noProof/>
        </w:rPr>
        <w:drawing>
          <wp:inline distT="0" distB="0" distL="0" distR="0" wp14:anchorId="2E8DF95B" wp14:editId="637E5B1E">
            <wp:extent cx="3657600" cy="2064043"/>
            <wp:effectExtent l="0" t="0" r="0" b="0"/>
            <wp:docPr id="156168066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0668" name="Picture 5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03" cy="20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23D" w14:textId="4272B8F4" w:rsidR="00486132" w:rsidRDefault="00486132" w:rsidP="00486132">
      <w:pPr>
        <w:ind w:firstLine="720"/>
      </w:pPr>
      <w:r>
        <w:t xml:space="preserve">2. </w:t>
      </w:r>
      <w:r w:rsidR="008E5699">
        <w:t>Use the table to find the index you would like to update.</w:t>
      </w:r>
    </w:p>
    <w:p w14:paraId="23FCCAA4" w14:textId="193C99CA" w:rsidR="008E5699" w:rsidRDefault="008E5699" w:rsidP="00486132">
      <w:pPr>
        <w:ind w:firstLine="720"/>
      </w:pPr>
      <w:r>
        <w:t>3. Click on the field you would like to update on that index.</w:t>
      </w:r>
    </w:p>
    <w:p w14:paraId="25443F5F" w14:textId="2B3346C1" w:rsidR="008E5699" w:rsidRDefault="008E5699" w:rsidP="00486132">
      <w:pPr>
        <w:ind w:firstLine="720"/>
      </w:pPr>
      <w:r>
        <w:rPr>
          <w:noProof/>
        </w:rPr>
        <w:drawing>
          <wp:inline distT="0" distB="0" distL="0" distR="0" wp14:anchorId="692E1BAC" wp14:editId="68B4B8F8">
            <wp:extent cx="5182982" cy="2933700"/>
            <wp:effectExtent l="0" t="0" r="0" b="0"/>
            <wp:docPr id="101097715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7154" name="Picture 6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95" cy="29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509" w14:textId="7D6C2F60" w:rsidR="008E5699" w:rsidRDefault="008E5699" w:rsidP="00486132">
      <w:pPr>
        <w:ind w:firstLine="720"/>
      </w:pPr>
      <w:r>
        <w:t>4. Fill in that field with the corresponding information.</w:t>
      </w:r>
    </w:p>
    <w:p w14:paraId="679C99E3" w14:textId="0F6A2318" w:rsidR="008E5699" w:rsidRDefault="008E5699" w:rsidP="00486132">
      <w:pPr>
        <w:ind w:firstLine="720"/>
      </w:pPr>
      <w:r>
        <w:t>5. Click ‘Enter’ on your keyboard to save your change for that field.</w:t>
      </w:r>
    </w:p>
    <w:p w14:paraId="4F5340BE" w14:textId="3417E8B9" w:rsidR="00C6284A" w:rsidRDefault="008E5699" w:rsidP="00C6284A">
      <w:pPr>
        <w:ind w:firstLine="720"/>
      </w:pPr>
      <w:r>
        <w:t>6. Repeat steps 3-5 for the remaining fields you would like to update.</w:t>
      </w:r>
    </w:p>
    <w:p w14:paraId="17B5FA1E" w14:textId="77777777" w:rsidR="00C6284A" w:rsidRDefault="00C6284A" w:rsidP="00C6284A">
      <w:pPr>
        <w:ind w:firstLine="720"/>
      </w:pPr>
    </w:p>
    <w:p w14:paraId="718A3EAA" w14:textId="77777777" w:rsidR="00C6284A" w:rsidRDefault="00C6284A" w:rsidP="00C6284A">
      <w:pPr>
        <w:ind w:firstLine="720"/>
      </w:pPr>
    </w:p>
    <w:p w14:paraId="2FDBC539" w14:textId="77777777" w:rsidR="00C6284A" w:rsidRDefault="00C6284A" w:rsidP="00C6284A">
      <w:pPr>
        <w:ind w:firstLine="720"/>
      </w:pPr>
    </w:p>
    <w:p w14:paraId="3CC47AEE" w14:textId="77777777" w:rsidR="00C6284A" w:rsidRDefault="00C6284A" w:rsidP="00C6284A">
      <w:pPr>
        <w:ind w:firstLine="720"/>
      </w:pPr>
    </w:p>
    <w:p w14:paraId="3D665E50" w14:textId="19077D01" w:rsidR="008E5699" w:rsidRDefault="008E5699" w:rsidP="008E5699">
      <w:pPr>
        <w:pStyle w:val="Heading3"/>
      </w:pPr>
      <w:bookmarkStart w:id="45" w:name="_Toc138870036"/>
      <w:r>
        <w:lastRenderedPageBreak/>
        <w:t>3.3</w:t>
      </w:r>
      <w:r>
        <w:tab/>
        <w:t>Deleting an Index</w:t>
      </w:r>
      <w:bookmarkEnd w:id="45"/>
    </w:p>
    <w:p w14:paraId="0DA43ED6" w14:textId="348CB836" w:rsidR="00C6284A" w:rsidRDefault="00C6284A" w:rsidP="00C6284A">
      <w:r>
        <w:tab/>
        <w:t xml:space="preserve">1. </w:t>
      </w:r>
      <w:r>
        <w:t>Click the ‘Manage Indexes’ button in the top right corner of the window.</w:t>
      </w:r>
    </w:p>
    <w:p w14:paraId="12AB2FA4" w14:textId="50D745E3" w:rsidR="00C6284A" w:rsidRDefault="00C6284A" w:rsidP="00C6284A">
      <w:r>
        <w:tab/>
      </w:r>
      <w:r>
        <w:rPr>
          <w:noProof/>
        </w:rPr>
        <w:drawing>
          <wp:inline distT="0" distB="0" distL="0" distR="0" wp14:anchorId="6DA10302" wp14:editId="3503CCAA">
            <wp:extent cx="3571875" cy="2015666"/>
            <wp:effectExtent l="0" t="0" r="0" b="3810"/>
            <wp:docPr id="965376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67" name="Picture 7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27" cy="20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09D" w14:textId="47C95E0B" w:rsidR="00C6284A" w:rsidRDefault="00C6284A" w:rsidP="00C6284A">
      <w:r>
        <w:tab/>
        <w:t>2. Use the table to find the index you would like to delete.</w:t>
      </w:r>
    </w:p>
    <w:p w14:paraId="4AD4CCB7" w14:textId="668D2794" w:rsidR="00C6284A" w:rsidRDefault="00C6284A" w:rsidP="00C6284A">
      <w:r>
        <w:tab/>
        <w:t>3. Click the ‘Delete’ button in the row of the index you are deleting.</w:t>
      </w:r>
    </w:p>
    <w:p w14:paraId="7408C6E1" w14:textId="449CBDED" w:rsidR="002628B9" w:rsidRPr="002628B9" w:rsidRDefault="00C6284A" w:rsidP="002628B9">
      <w:r>
        <w:tab/>
      </w:r>
      <w:r>
        <w:rPr>
          <w:noProof/>
        </w:rPr>
        <w:drawing>
          <wp:inline distT="0" distB="0" distL="0" distR="0" wp14:anchorId="4E5608BD" wp14:editId="141A4848">
            <wp:extent cx="4867275" cy="2748762"/>
            <wp:effectExtent l="0" t="0" r="0" b="0"/>
            <wp:docPr id="10256333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3309" name="Picture 8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957" cy="27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Toc490026795"/>
    </w:p>
    <w:p w14:paraId="1212A569" w14:textId="77777777" w:rsidR="002628B9" w:rsidRDefault="002628B9" w:rsidP="002628B9">
      <w:pPr>
        <w:pStyle w:val="BodyText"/>
        <w:rPr>
          <w:i/>
          <w:iCs/>
        </w:rPr>
      </w:pPr>
    </w:p>
    <w:p w14:paraId="6E852E10" w14:textId="77777777" w:rsidR="002628B9" w:rsidRDefault="002628B9" w:rsidP="002628B9">
      <w:pPr>
        <w:pStyle w:val="BodyText"/>
        <w:rPr>
          <w:i/>
          <w:iCs/>
        </w:rPr>
      </w:pPr>
    </w:p>
    <w:p w14:paraId="02FBB836" w14:textId="77777777" w:rsidR="002628B9" w:rsidRDefault="002628B9" w:rsidP="002628B9">
      <w:pPr>
        <w:pStyle w:val="BodyText"/>
        <w:rPr>
          <w:i/>
          <w:iCs/>
        </w:rPr>
      </w:pPr>
    </w:p>
    <w:p w14:paraId="6B6891CE" w14:textId="77777777" w:rsidR="002628B9" w:rsidRDefault="002628B9" w:rsidP="002628B9">
      <w:pPr>
        <w:pStyle w:val="BodyText"/>
        <w:rPr>
          <w:i/>
          <w:iCs/>
        </w:rPr>
      </w:pPr>
    </w:p>
    <w:p w14:paraId="1DCF40C5" w14:textId="77777777" w:rsidR="002628B9" w:rsidRDefault="002628B9" w:rsidP="002628B9">
      <w:pPr>
        <w:pStyle w:val="BodyText"/>
        <w:rPr>
          <w:i/>
          <w:iCs/>
        </w:rPr>
      </w:pPr>
    </w:p>
    <w:p w14:paraId="517495FF" w14:textId="77777777" w:rsidR="002628B9" w:rsidRDefault="002628B9" w:rsidP="002628B9">
      <w:pPr>
        <w:pStyle w:val="BodyText"/>
        <w:rPr>
          <w:i/>
          <w:iCs/>
        </w:rPr>
      </w:pPr>
    </w:p>
    <w:p w14:paraId="1B777DD3" w14:textId="77777777" w:rsidR="002628B9" w:rsidRDefault="002628B9" w:rsidP="002628B9">
      <w:pPr>
        <w:pStyle w:val="BodyText"/>
        <w:rPr>
          <w:i/>
          <w:iCs/>
        </w:rPr>
      </w:pPr>
    </w:p>
    <w:p w14:paraId="292F1B75" w14:textId="77777777" w:rsidR="002628B9" w:rsidRDefault="002628B9" w:rsidP="002628B9">
      <w:pPr>
        <w:pStyle w:val="BodyText"/>
        <w:rPr>
          <w:i/>
          <w:iCs/>
        </w:rPr>
      </w:pPr>
    </w:p>
    <w:p w14:paraId="56019094" w14:textId="64D6F452" w:rsidR="002628B9" w:rsidRDefault="002628B9" w:rsidP="002628B9">
      <w:pPr>
        <w:pStyle w:val="BodyText"/>
        <w:rPr>
          <w:lang w:eastAsia="ar-SA"/>
        </w:rPr>
        <w:sectPr w:rsidR="002628B9" w:rsidSect="00FC6830">
          <w:headerReference w:type="default" r:id="rId21"/>
          <w:footerReference w:type="default" r:id="rId22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14:paraId="4CF0B97D" w14:textId="77777777" w:rsidR="002628B9" w:rsidRDefault="002628B9" w:rsidP="002628B9">
      <w:pPr>
        <w:pStyle w:val="Heading2"/>
      </w:pPr>
      <w:bookmarkStart w:id="47" w:name="_Toc396110079"/>
      <w:bookmarkStart w:id="48" w:name="_Toc138701097"/>
      <w:bookmarkStart w:id="49" w:name="_Toc138701709"/>
      <w:bookmarkStart w:id="50" w:name="_Toc138870037"/>
      <w:bookmarkEnd w:id="46"/>
      <w:r>
        <w:lastRenderedPageBreak/>
        <w:t>4.</w:t>
      </w:r>
      <w:r>
        <w:tab/>
        <w:t>Troubleshooting &amp; Support</w:t>
      </w:r>
      <w:bookmarkEnd w:id="47"/>
      <w:bookmarkEnd w:id="48"/>
      <w:bookmarkEnd w:id="49"/>
      <w:bookmarkEnd w:id="50"/>
    </w:p>
    <w:p w14:paraId="4A08D364" w14:textId="77777777" w:rsidR="002628B9" w:rsidRDefault="002628B9" w:rsidP="002628B9">
      <w:pPr>
        <w:pStyle w:val="Heading3"/>
      </w:pPr>
      <w:bookmarkStart w:id="51" w:name="_Toc396110080"/>
      <w:bookmarkStart w:id="52" w:name="_Toc138701098"/>
      <w:bookmarkStart w:id="53" w:name="_Toc138701710"/>
      <w:bookmarkStart w:id="54" w:name="_Toc138870038"/>
      <w:r>
        <w:t>Error Messages</w:t>
      </w:r>
      <w:bookmarkEnd w:id="51"/>
      <w:bookmarkEnd w:id="52"/>
      <w:bookmarkEnd w:id="53"/>
      <w:bookmarkEnd w:id="54"/>
    </w:p>
    <w:p w14:paraId="4FA27B25" w14:textId="77777777" w:rsidR="002628B9" w:rsidRPr="008E5699" w:rsidRDefault="002628B9" w:rsidP="002628B9">
      <w:r>
        <w:t>There are no error messages yet, however they will be included in the full release of Cyber Miner.</w:t>
      </w:r>
    </w:p>
    <w:p w14:paraId="275B0FC9" w14:textId="77777777" w:rsidR="002628B9" w:rsidRDefault="002628B9" w:rsidP="002628B9">
      <w:pPr>
        <w:pStyle w:val="Heading3"/>
      </w:pPr>
      <w:bookmarkStart w:id="55" w:name="_Toc396110081"/>
      <w:bookmarkStart w:id="56" w:name="_Toc138701099"/>
      <w:bookmarkStart w:id="57" w:name="_Toc138701711"/>
      <w:bookmarkStart w:id="58" w:name="_Toc138870039"/>
      <w:r>
        <w:t>Special Considerations</w:t>
      </w:r>
      <w:bookmarkEnd w:id="55"/>
      <w:bookmarkEnd w:id="56"/>
      <w:bookmarkEnd w:id="57"/>
      <w:bookmarkEnd w:id="58"/>
    </w:p>
    <w:p w14:paraId="6B796796" w14:textId="77777777" w:rsidR="002628B9" w:rsidRDefault="002628B9" w:rsidP="002628B9">
      <w:pPr>
        <w:pStyle w:val="InstructionalText"/>
        <w:rPr>
          <w:i w:val="0"/>
          <w:iCs/>
          <w:color w:val="auto"/>
        </w:rPr>
      </w:pPr>
      <w:r>
        <w:rPr>
          <w:i w:val="0"/>
          <w:iCs/>
          <w:color w:val="auto"/>
        </w:rPr>
        <w:t>If you are unable to run Cyber Miner, ensure that you have:</w:t>
      </w:r>
    </w:p>
    <w:p w14:paraId="2B87CFF8" w14:textId="77777777" w:rsidR="002628B9" w:rsidRPr="008E5699" w:rsidRDefault="002628B9" w:rsidP="002628B9">
      <w:pPr>
        <w:pStyle w:val="BodyText"/>
        <w:numPr>
          <w:ilvl w:val="0"/>
          <w:numId w:val="35"/>
        </w:numPr>
        <w:rPr>
          <w:lang w:eastAsia="ar-SA"/>
        </w:rPr>
      </w:pPr>
      <w:r>
        <w:rPr>
          <w:i/>
          <w:iCs/>
        </w:rPr>
        <w:t>JDK 20+ installed on your machine</w:t>
      </w:r>
    </w:p>
    <w:p w14:paraId="144214EB" w14:textId="77777777" w:rsidR="002628B9" w:rsidRPr="002628B9" w:rsidRDefault="002628B9" w:rsidP="002628B9">
      <w:pPr>
        <w:pStyle w:val="BodyText"/>
        <w:numPr>
          <w:ilvl w:val="0"/>
          <w:numId w:val="35"/>
        </w:numPr>
        <w:rPr>
          <w:i/>
          <w:iCs/>
        </w:rPr>
      </w:pPr>
      <w:r>
        <w:rPr>
          <w:i/>
          <w:iCs/>
        </w:rPr>
        <w:t>(Windows) Gradle’s bin added to your PATH variable.</w:t>
      </w:r>
    </w:p>
    <w:p w14:paraId="697ABA4B" w14:textId="77777777" w:rsidR="002628B9" w:rsidRPr="002628B9" w:rsidRDefault="002628B9" w:rsidP="002628B9"/>
    <w:sectPr w:rsidR="002628B9" w:rsidRPr="002628B9" w:rsidSect="00550048">
      <w:headerReference w:type="default" r:id="rId23"/>
      <w:footerReference w:type="default" r:id="rId2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28B0" w14:textId="77777777" w:rsidR="00F707F6" w:rsidRDefault="00F707F6">
      <w:r>
        <w:separator/>
      </w:r>
    </w:p>
    <w:p w14:paraId="4F7ABE41" w14:textId="77777777" w:rsidR="00F707F6" w:rsidRDefault="00F707F6"/>
  </w:endnote>
  <w:endnote w:type="continuationSeparator" w:id="0">
    <w:p w14:paraId="15D22C43" w14:textId="77777777" w:rsidR="00F707F6" w:rsidRDefault="00F707F6">
      <w:r>
        <w:continuationSeparator/>
      </w:r>
    </w:p>
    <w:p w14:paraId="3AF8C2F5" w14:textId="77777777" w:rsidR="00F707F6" w:rsidRDefault="00F707F6"/>
  </w:endnote>
  <w:endnote w:type="continuationNotice" w:id="1">
    <w:p w14:paraId="09CB35A3" w14:textId="77777777" w:rsidR="00F707F6" w:rsidRDefault="00F707F6">
      <w:pPr>
        <w:spacing w:before="0" w:after="0"/>
      </w:pPr>
    </w:p>
    <w:p w14:paraId="53D55D7E" w14:textId="77777777" w:rsidR="00F707F6" w:rsidRDefault="00F70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239A" w14:textId="758C12BC" w:rsidR="00FC6830" w:rsidRDefault="00FC6830" w:rsidP="00FC6830">
    <w:pPr>
      <w:pStyle w:val="Footer"/>
      <w:spacing w:before="120"/>
    </w:pPr>
    <w:r>
      <w:t xml:space="preserve">Version </w:t>
    </w:r>
    <w:r w:rsidR="00624B36">
      <w:t>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96364">
      <w:rPr>
        <w:noProof/>
      </w:rPr>
      <w:t>4</w:t>
    </w:r>
    <w:r>
      <w:rPr>
        <w:noProof/>
      </w:rPr>
      <w:fldChar w:fldCharType="end"/>
    </w:r>
    <w:r>
      <w:tab/>
    </w:r>
    <w:r w:rsidR="00624B36">
      <w:t>Cyber Miner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4D87" w14:textId="61A27334" w:rsidR="00FC6830" w:rsidRDefault="00FC6830" w:rsidP="00A12E5A">
    <w:pPr>
      <w:pStyle w:val="Footer"/>
      <w:spacing w:before="120"/>
    </w:pPr>
    <w:r>
      <w:t xml:space="preserve">Version </w:t>
    </w:r>
    <w:r w:rsidR="00624B36">
      <w:t>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96364">
      <w:rPr>
        <w:noProof/>
      </w:rPr>
      <w:t>9</w:t>
    </w:r>
    <w:r>
      <w:rPr>
        <w:noProof/>
      </w:rPr>
      <w:fldChar w:fldCharType="end"/>
    </w:r>
    <w:r>
      <w:tab/>
    </w:r>
    <w:r w:rsidR="00624B36">
      <w:t>Cyber Miner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F02F" w14:textId="77777777" w:rsidR="00F707F6" w:rsidRDefault="00F707F6">
      <w:r>
        <w:separator/>
      </w:r>
    </w:p>
    <w:p w14:paraId="296EEEC7" w14:textId="77777777" w:rsidR="00F707F6" w:rsidRDefault="00F707F6"/>
  </w:footnote>
  <w:footnote w:type="continuationSeparator" w:id="0">
    <w:p w14:paraId="4B123041" w14:textId="77777777" w:rsidR="00F707F6" w:rsidRDefault="00F707F6">
      <w:r>
        <w:continuationSeparator/>
      </w:r>
    </w:p>
  </w:footnote>
  <w:footnote w:type="continuationNotice" w:id="1">
    <w:p w14:paraId="79E250EA" w14:textId="77777777" w:rsidR="00F707F6" w:rsidRDefault="00F707F6">
      <w:pPr>
        <w:spacing w:before="0" w:after="0"/>
      </w:pPr>
    </w:p>
    <w:p w14:paraId="7A472242" w14:textId="77777777" w:rsidR="00F707F6" w:rsidRDefault="00F707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9ED" w14:textId="3CBAABFD" w:rsidR="00FC6830" w:rsidRDefault="00FC6830" w:rsidP="00A12E5A">
    <w:pPr>
      <w:pStyle w:val="Header"/>
    </w:pP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"Heading 2"  \* MERGEFORMAT </w:instrText>
    </w:r>
    <w:r w:rsidR="0098220E">
      <w:rPr>
        <w:noProof/>
      </w:rPr>
      <w:fldChar w:fldCharType="separate"/>
    </w:r>
    <w:r w:rsidR="006A70AD">
      <w:rPr>
        <w:noProof/>
      </w:rPr>
      <w:t>2.</w:t>
    </w:r>
    <w:r w:rsidR="006A70AD">
      <w:rPr>
        <w:noProof/>
      </w:rPr>
      <w:tab/>
      <w:t>Getting Started</w:t>
    </w:r>
    <w:r w:rsidR="0098220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97D0" w14:textId="4FF53E25" w:rsidR="00FC6830" w:rsidRDefault="00FC6830" w:rsidP="00FC6830">
    <w:pPr>
      <w:pStyle w:val="Header"/>
      <w:rPr>
        <w:noProof/>
      </w:rPr>
    </w:pPr>
    <w:r>
      <w:tab/>
    </w:r>
    <w:r w:rsidR="002628B9">
      <w:rPr>
        <w:noProof/>
      </w:rPr>
      <w:t>4.</w:t>
    </w:r>
  </w:p>
  <w:p w14:paraId="357469EB" w14:textId="2C36CE8F" w:rsidR="002628B9" w:rsidRDefault="002628B9" w:rsidP="00FC6830">
    <w:pPr>
      <w:pStyle w:val="Header"/>
    </w:pPr>
    <w:r>
      <w:rPr>
        <w:noProof/>
      </w:rPr>
      <w:tab/>
      <w:t>Troubleshooting &amp;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C64A4C"/>
    <w:multiLevelType w:val="hybridMultilevel"/>
    <w:tmpl w:val="0C4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0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93DBC"/>
    <w:multiLevelType w:val="multilevel"/>
    <w:tmpl w:val="25B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8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2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4" w15:restartNumberingAfterBreak="0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5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916350B"/>
    <w:multiLevelType w:val="hybridMultilevel"/>
    <w:tmpl w:val="B23C2DFE"/>
    <w:lvl w:ilvl="0" w:tplc="0590A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F106A25"/>
    <w:multiLevelType w:val="multilevel"/>
    <w:tmpl w:val="D2FC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12232">
    <w:abstractNumId w:val="2"/>
  </w:num>
  <w:num w:numId="2" w16cid:durableId="2040468379">
    <w:abstractNumId w:val="27"/>
  </w:num>
  <w:num w:numId="3" w16cid:durableId="2127193788">
    <w:abstractNumId w:val="8"/>
  </w:num>
  <w:num w:numId="4" w16cid:durableId="2090692112">
    <w:abstractNumId w:val="14"/>
  </w:num>
  <w:num w:numId="5" w16cid:durableId="1731997978">
    <w:abstractNumId w:val="16"/>
  </w:num>
  <w:num w:numId="6" w16cid:durableId="1514151579">
    <w:abstractNumId w:val="17"/>
  </w:num>
  <w:num w:numId="7" w16cid:durableId="188181286">
    <w:abstractNumId w:val="20"/>
  </w:num>
  <w:num w:numId="8" w16cid:durableId="1808933517">
    <w:abstractNumId w:val="19"/>
  </w:num>
  <w:num w:numId="9" w16cid:durableId="109202627">
    <w:abstractNumId w:val="25"/>
  </w:num>
  <w:num w:numId="10" w16cid:durableId="1928223313">
    <w:abstractNumId w:val="6"/>
  </w:num>
  <w:num w:numId="11" w16cid:durableId="1302923191">
    <w:abstractNumId w:val="31"/>
  </w:num>
  <w:num w:numId="12" w16cid:durableId="1867596392">
    <w:abstractNumId w:val="15"/>
  </w:num>
  <w:num w:numId="13" w16cid:durableId="1740790992">
    <w:abstractNumId w:val="22"/>
  </w:num>
  <w:num w:numId="14" w16cid:durableId="1361860113">
    <w:abstractNumId w:val="28"/>
  </w:num>
  <w:num w:numId="15" w16cid:durableId="2126383164">
    <w:abstractNumId w:val="9"/>
  </w:num>
  <w:num w:numId="16" w16cid:durableId="1733196012">
    <w:abstractNumId w:val="11"/>
  </w:num>
  <w:num w:numId="17" w16cid:durableId="285892655">
    <w:abstractNumId w:val="29"/>
  </w:num>
  <w:num w:numId="18" w16cid:durableId="307513078">
    <w:abstractNumId w:val="23"/>
  </w:num>
  <w:num w:numId="19" w16cid:durableId="1948803941">
    <w:abstractNumId w:val="21"/>
  </w:num>
  <w:num w:numId="20" w16cid:durableId="2101758740">
    <w:abstractNumId w:val="10"/>
  </w:num>
  <w:num w:numId="21" w16cid:durableId="1288505264">
    <w:abstractNumId w:val="24"/>
  </w:num>
  <w:num w:numId="22" w16cid:durableId="1835947768">
    <w:abstractNumId w:val="24"/>
  </w:num>
  <w:num w:numId="23" w16cid:durableId="1640644170">
    <w:abstractNumId w:val="13"/>
  </w:num>
  <w:num w:numId="24" w16cid:durableId="1171918763">
    <w:abstractNumId w:val="1"/>
  </w:num>
  <w:num w:numId="25" w16cid:durableId="1764492710">
    <w:abstractNumId w:val="2"/>
  </w:num>
  <w:num w:numId="26" w16cid:durableId="1691570702">
    <w:abstractNumId w:val="4"/>
  </w:num>
  <w:num w:numId="27" w16cid:durableId="1998681244">
    <w:abstractNumId w:val="18"/>
  </w:num>
  <w:num w:numId="28" w16cid:durableId="2099592527">
    <w:abstractNumId w:val="3"/>
  </w:num>
  <w:num w:numId="29" w16cid:durableId="2106221979">
    <w:abstractNumId w:val="0"/>
  </w:num>
  <w:num w:numId="30" w16cid:durableId="807358869">
    <w:abstractNumId w:val="30"/>
  </w:num>
  <w:num w:numId="31" w16cid:durableId="1952321051">
    <w:abstractNumId w:val="5"/>
  </w:num>
  <w:num w:numId="32" w16cid:durableId="227694359">
    <w:abstractNumId w:val="12"/>
  </w:num>
  <w:num w:numId="33" w16cid:durableId="1490443375">
    <w:abstractNumId w:val="32"/>
  </w:num>
  <w:num w:numId="34" w16cid:durableId="1266040478">
    <w:abstractNumId w:val="26"/>
  </w:num>
  <w:num w:numId="35" w16cid:durableId="985158821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52F4"/>
    <w:rsid w:val="000069FA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29B6"/>
    <w:rsid w:val="0005398D"/>
    <w:rsid w:val="0005468E"/>
    <w:rsid w:val="00061FA4"/>
    <w:rsid w:val="000625D1"/>
    <w:rsid w:val="00062E03"/>
    <w:rsid w:val="000631FB"/>
    <w:rsid w:val="0006542B"/>
    <w:rsid w:val="00066EA0"/>
    <w:rsid w:val="00070408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804"/>
    <w:rsid w:val="00081F9E"/>
    <w:rsid w:val="000821E4"/>
    <w:rsid w:val="000844CD"/>
    <w:rsid w:val="00084A02"/>
    <w:rsid w:val="000854E5"/>
    <w:rsid w:val="00085C00"/>
    <w:rsid w:val="00090004"/>
    <w:rsid w:val="00090535"/>
    <w:rsid w:val="00091EE3"/>
    <w:rsid w:val="00094738"/>
    <w:rsid w:val="00096364"/>
    <w:rsid w:val="00096D3C"/>
    <w:rsid w:val="0009752D"/>
    <w:rsid w:val="000A25A5"/>
    <w:rsid w:val="000A503D"/>
    <w:rsid w:val="000B3960"/>
    <w:rsid w:val="000B53AF"/>
    <w:rsid w:val="000C2654"/>
    <w:rsid w:val="000C54E9"/>
    <w:rsid w:val="000C6A4A"/>
    <w:rsid w:val="000C7D6E"/>
    <w:rsid w:val="000D0C0A"/>
    <w:rsid w:val="000D64CC"/>
    <w:rsid w:val="000E2058"/>
    <w:rsid w:val="000E277F"/>
    <w:rsid w:val="000E5004"/>
    <w:rsid w:val="000E6681"/>
    <w:rsid w:val="000F4DF8"/>
    <w:rsid w:val="000F5182"/>
    <w:rsid w:val="000F5AED"/>
    <w:rsid w:val="000F5CE7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306C6"/>
    <w:rsid w:val="00131144"/>
    <w:rsid w:val="00131D24"/>
    <w:rsid w:val="00133A5D"/>
    <w:rsid w:val="00133B55"/>
    <w:rsid w:val="00134A9E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11D"/>
    <w:rsid w:val="00161DD5"/>
    <w:rsid w:val="00162FD5"/>
    <w:rsid w:val="001634D5"/>
    <w:rsid w:val="00163A98"/>
    <w:rsid w:val="00170BB2"/>
    <w:rsid w:val="001714ED"/>
    <w:rsid w:val="001737AC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452D"/>
    <w:rsid w:val="001B5413"/>
    <w:rsid w:val="001B6BDF"/>
    <w:rsid w:val="001B7F6D"/>
    <w:rsid w:val="001C1769"/>
    <w:rsid w:val="001D14EF"/>
    <w:rsid w:val="001D5C02"/>
    <w:rsid w:val="001E010B"/>
    <w:rsid w:val="001E1213"/>
    <w:rsid w:val="001E7FA2"/>
    <w:rsid w:val="001F16EA"/>
    <w:rsid w:val="001F2135"/>
    <w:rsid w:val="001F2560"/>
    <w:rsid w:val="001F607A"/>
    <w:rsid w:val="001F6681"/>
    <w:rsid w:val="00205F68"/>
    <w:rsid w:val="00207F0A"/>
    <w:rsid w:val="00210F13"/>
    <w:rsid w:val="00211ABA"/>
    <w:rsid w:val="00212A35"/>
    <w:rsid w:val="002179E4"/>
    <w:rsid w:val="00217B67"/>
    <w:rsid w:val="00217EA9"/>
    <w:rsid w:val="00220648"/>
    <w:rsid w:val="00221025"/>
    <w:rsid w:val="00221E7F"/>
    <w:rsid w:val="00224E54"/>
    <w:rsid w:val="00230EC0"/>
    <w:rsid w:val="002314BA"/>
    <w:rsid w:val="00235CCE"/>
    <w:rsid w:val="00236B60"/>
    <w:rsid w:val="00241AD3"/>
    <w:rsid w:val="002469A7"/>
    <w:rsid w:val="00251689"/>
    <w:rsid w:val="00251CD2"/>
    <w:rsid w:val="002536B4"/>
    <w:rsid w:val="00257E52"/>
    <w:rsid w:val="002606D1"/>
    <w:rsid w:val="00261E42"/>
    <w:rsid w:val="002628AC"/>
    <w:rsid w:val="002628B9"/>
    <w:rsid w:val="0026491F"/>
    <w:rsid w:val="00274462"/>
    <w:rsid w:val="0027662F"/>
    <w:rsid w:val="00277CB1"/>
    <w:rsid w:val="00283E71"/>
    <w:rsid w:val="002920C4"/>
    <w:rsid w:val="002924B1"/>
    <w:rsid w:val="00296C37"/>
    <w:rsid w:val="002A1B09"/>
    <w:rsid w:val="002A37A8"/>
    <w:rsid w:val="002A544D"/>
    <w:rsid w:val="002B03F4"/>
    <w:rsid w:val="002B08F3"/>
    <w:rsid w:val="002C0152"/>
    <w:rsid w:val="002C0458"/>
    <w:rsid w:val="002C22BF"/>
    <w:rsid w:val="002C7CA1"/>
    <w:rsid w:val="002D0A4B"/>
    <w:rsid w:val="002D4437"/>
    <w:rsid w:val="002D5F48"/>
    <w:rsid w:val="002D76F4"/>
    <w:rsid w:val="002E1622"/>
    <w:rsid w:val="002E19C7"/>
    <w:rsid w:val="002E53F1"/>
    <w:rsid w:val="002E6A13"/>
    <w:rsid w:val="002F625C"/>
    <w:rsid w:val="002F7C08"/>
    <w:rsid w:val="00301418"/>
    <w:rsid w:val="003017A4"/>
    <w:rsid w:val="00306DA6"/>
    <w:rsid w:val="00307142"/>
    <w:rsid w:val="00312B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1428"/>
    <w:rsid w:val="00374C1A"/>
    <w:rsid w:val="00376045"/>
    <w:rsid w:val="00377035"/>
    <w:rsid w:val="00380620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12FD"/>
    <w:rsid w:val="00414717"/>
    <w:rsid w:val="00421882"/>
    <w:rsid w:val="0042708B"/>
    <w:rsid w:val="004344A8"/>
    <w:rsid w:val="00436FD2"/>
    <w:rsid w:val="00437841"/>
    <w:rsid w:val="004407EB"/>
    <w:rsid w:val="00442075"/>
    <w:rsid w:val="00443DBB"/>
    <w:rsid w:val="004501F7"/>
    <w:rsid w:val="00454272"/>
    <w:rsid w:val="00455D22"/>
    <w:rsid w:val="00457937"/>
    <w:rsid w:val="00457D55"/>
    <w:rsid w:val="0046392F"/>
    <w:rsid w:val="004641E6"/>
    <w:rsid w:val="00466EF2"/>
    <w:rsid w:val="00475D38"/>
    <w:rsid w:val="00476532"/>
    <w:rsid w:val="00481B6E"/>
    <w:rsid w:val="00483315"/>
    <w:rsid w:val="00484094"/>
    <w:rsid w:val="00486132"/>
    <w:rsid w:val="0049141A"/>
    <w:rsid w:val="0049440D"/>
    <w:rsid w:val="004A0ECE"/>
    <w:rsid w:val="004A3029"/>
    <w:rsid w:val="004A62A9"/>
    <w:rsid w:val="004A79BD"/>
    <w:rsid w:val="004B058A"/>
    <w:rsid w:val="004B0EDA"/>
    <w:rsid w:val="004B3FEB"/>
    <w:rsid w:val="004B46EC"/>
    <w:rsid w:val="004B5BBD"/>
    <w:rsid w:val="004B616D"/>
    <w:rsid w:val="004B679A"/>
    <w:rsid w:val="004B68E6"/>
    <w:rsid w:val="004C143C"/>
    <w:rsid w:val="004C73A6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4A78"/>
    <w:rsid w:val="004E7003"/>
    <w:rsid w:val="004F2489"/>
    <w:rsid w:val="004F2529"/>
    <w:rsid w:val="004F47E3"/>
    <w:rsid w:val="004F5769"/>
    <w:rsid w:val="004F7A12"/>
    <w:rsid w:val="004F7FDB"/>
    <w:rsid w:val="005063D3"/>
    <w:rsid w:val="005065F0"/>
    <w:rsid w:val="005112C8"/>
    <w:rsid w:val="00512249"/>
    <w:rsid w:val="00521D99"/>
    <w:rsid w:val="00521F5A"/>
    <w:rsid w:val="00522F4F"/>
    <w:rsid w:val="00522F61"/>
    <w:rsid w:val="00524A39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6A47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7B7"/>
    <w:rsid w:val="005C06D6"/>
    <w:rsid w:val="005C1B16"/>
    <w:rsid w:val="005C3A9B"/>
    <w:rsid w:val="005C4A1C"/>
    <w:rsid w:val="005C56C1"/>
    <w:rsid w:val="005C6A8B"/>
    <w:rsid w:val="005C7032"/>
    <w:rsid w:val="005C7C33"/>
    <w:rsid w:val="005D3941"/>
    <w:rsid w:val="005E0CD6"/>
    <w:rsid w:val="005E1CA5"/>
    <w:rsid w:val="005E3898"/>
    <w:rsid w:val="005F3815"/>
    <w:rsid w:val="005F64FF"/>
    <w:rsid w:val="0060301C"/>
    <w:rsid w:val="00604B32"/>
    <w:rsid w:val="006059EA"/>
    <w:rsid w:val="00607C81"/>
    <w:rsid w:val="00615621"/>
    <w:rsid w:val="006169EE"/>
    <w:rsid w:val="00616A2E"/>
    <w:rsid w:val="00616BAB"/>
    <w:rsid w:val="00621BCB"/>
    <w:rsid w:val="0062213F"/>
    <w:rsid w:val="0062230F"/>
    <w:rsid w:val="006249E2"/>
    <w:rsid w:val="00624B36"/>
    <w:rsid w:val="006270F2"/>
    <w:rsid w:val="0063105D"/>
    <w:rsid w:val="00634725"/>
    <w:rsid w:val="00637AAA"/>
    <w:rsid w:val="00644481"/>
    <w:rsid w:val="006504F0"/>
    <w:rsid w:val="00652F25"/>
    <w:rsid w:val="00654041"/>
    <w:rsid w:val="00671005"/>
    <w:rsid w:val="00671DE2"/>
    <w:rsid w:val="0067236C"/>
    <w:rsid w:val="006755D4"/>
    <w:rsid w:val="006761D2"/>
    <w:rsid w:val="006813DF"/>
    <w:rsid w:val="00681607"/>
    <w:rsid w:val="00681B33"/>
    <w:rsid w:val="00682582"/>
    <w:rsid w:val="0068525E"/>
    <w:rsid w:val="006869E0"/>
    <w:rsid w:val="006870A4"/>
    <w:rsid w:val="00694BDC"/>
    <w:rsid w:val="0069608A"/>
    <w:rsid w:val="006A4F93"/>
    <w:rsid w:val="006A70AD"/>
    <w:rsid w:val="006B0423"/>
    <w:rsid w:val="006B052D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95850"/>
    <w:rsid w:val="00796989"/>
    <w:rsid w:val="0079777C"/>
    <w:rsid w:val="00797A07"/>
    <w:rsid w:val="007A034F"/>
    <w:rsid w:val="007A2F4C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3A12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17FBB"/>
    <w:rsid w:val="0082049C"/>
    <w:rsid w:val="008223AD"/>
    <w:rsid w:val="00823076"/>
    <w:rsid w:val="00824415"/>
    <w:rsid w:val="00825AC1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87983"/>
    <w:rsid w:val="00890211"/>
    <w:rsid w:val="008931F0"/>
    <w:rsid w:val="00893F91"/>
    <w:rsid w:val="008A1BEF"/>
    <w:rsid w:val="008A2D14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5699"/>
    <w:rsid w:val="008E5F11"/>
    <w:rsid w:val="008E64DE"/>
    <w:rsid w:val="008E7FF8"/>
    <w:rsid w:val="008F03D1"/>
    <w:rsid w:val="008F1C07"/>
    <w:rsid w:val="008F237E"/>
    <w:rsid w:val="008F3440"/>
    <w:rsid w:val="008F3B63"/>
    <w:rsid w:val="008F5B5A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213BD"/>
    <w:rsid w:val="00922D27"/>
    <w:rsid w:val="00924B8E"/>
    <w:rsid w:val="00930613"/>
    <w:rsid w:val="009357E1"/>
    <w:rsid w:val="009374AE"/>
    <w:rsid w:val="00940D78"/>
    <w:rsid w:val="009417E9"/>
    <w:rsid w:val="00941BD5"/>
    <w:rsid w:val="00942049"/>
    <w:rsid w:val="009453B5"/>
    <w:rsid w:val="0094790D"/>
    <w:rsid w:val="00950775"/>
    <w:rsid w:val="009565EC"/>
    <w:rsid w:val="00956C5C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8220E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B13D7"/>
    <w:rsid w:val="009B2FEF"/>
    <w:rsid w:val="009B32E5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2E5A"/>
    <w:rsid w:val="00A148E4"/>
    <w:rsid w:val="00A16D2F"/>
    <w:rsid w:val="00A1764F"/>
    <w:rsid w:val="00A17D17"/>
    <w:rsid w:val="00A20DCB"/>
    <w:rsid w:val="00A2575F"/>
    <w:rsid w:val="00A26B9B"/>
    <w:rsid w:val="00A345F4"/>
    <w:rsid w:val="00A34C16"/>
    <w:rsid w:val="00A3529B"/>
    <w:rsid w:val="00A3688F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65894"/>
    <w:rsid w:val="00A702E8"/>
    <w:rsid w:val="00A73C8B"/>
    <w:rsid w:val="00A84956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0427"/>
    <w:rsid w:val="00AE1C97"/>
    <w:rsid w:val="00AE45C0"/>
    <w:rsid w:val="00AE4A88"/>
    <w:rsid w:val="00AE78D5"/>
    <w:rsid w:val="00AF0D57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213BC"/>
    <w:rsid w:val="00B22E57"/>
    <w:rsid w:val="00B26ED8"/>
    <w:rsid w:val="00B27DDA"/>
    <w:rsid w:val="00B3056D"/>
    <w:rsid w:val="00B32756"/>
    <w:rsid w:val="00B33743"/>
    <w:rsid w:val="00B33D8A"/>
    <w:rsid w:val="00B34A41"/>
    <w:rsid w:val="00B34CFE"/>
    <w:rsid w:val="00B35DDD"/>
    <w:rsid w:val="00B378E1"/>
    <w:rsid w:val="00B41BF7"/>
    <w:rsid w:val="00B45925"/>
    <w:rsid w:val="00B52272"/>
    <w:rsid w:val="00B53BDF"/>
    <w:rsid w:val="00B54AAF"/>
    <w:rsid w:val="00B54AE7"/>
    <w:rsid w:val="00B5772F"/>
    <w:rsid w:val="00B63A72"/>
    <w:rsid w:val="00B641E4"/>
    <w:rsid w:val="00B6468C"/>
    <w:rsid w:val="00B64DC9"/>
    <w:rsid w:val="00B65CCD"/>
    <w:rsid w:val="00B66033"/>
    <w:rsid w:val="00B67E27"/>
    <w:rsid w:val="00B73626"/>
    <w:rsid w:val="00B7419D"/>
    <w:rsid w:val="00B744E8"/>
    <w:rsid w:val="00B755A9"/>
    <w:rsid w:val="00B82565"/>
    <w:rsid w:val="00B82831"/>
    <w:rsid w:val="00B83E56"/>
    <w:rsid w:val="00B849C1"/>
    <w:rsid w:val="00B90198"/>
    <w:rsid w:val="00B94101"/>
    <w:rsid w:val="00BA1118"/>
    <w:rsid w:val="00BA28BF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6D2"/>
    <w:rsid w:val="00BC6F4A"/>
    <w:rsid w:val="00BC7DC3"/>
    <w:rsid w:val="00BD0C5D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3A68"/>
    <w:rsid w:val="00BF3C2F"/>
    <w:rsid w:val="00BF492A"/>
    <w:rsid w:val="00BF65F6"/>
    <w:rsid w:val="00BF6D53"/>
    <w:rsid w:val="00BF7CF3"/>
    <w:rsid w:val="00C0326B"/>
    <w:rsid w:val="00C07479"/>
    <w:rsid w:val="00C105F0"/>
    <w:rsid w:val="00C11752"/>
    <w:rsid w:val="00C13FF9"/>
    <w:rsid w:val="00C1413A"/>
    <w:rsid w:val="00C22852"/>
    <w:rsid w:val="00C33198"/>
    <w:rsid w:val="00C35BC1"/>
    <w:rsid w:val="00C40050"/>
    <w:rsid w:val="00C400E9"/>
    <w:rsid w:val="00C416A4"/>
    <w:rsid w:val="00C41756"/>
    <w:rsid w:val="00C4578E"/>
    <w:rsid w:val="00C4726E"/>
    <w:rsid w:val="00C5508F"/>
    <w:rsid w:val="00C567A9"/>
    <w:rsid w:val="00C56E47"/>
    <w:rsid w:val="00C56EAA"/>
    <w:rsid w:val="00C60DC2"/>
    <w:rsid w:val="00C6135D"/>
    <w:rsid w:val="00C62199"/>
    <w:rsid w:val="00C6284A"/>
    <w:rsid w:val="00C6668F"/>
    <w:rsid w:val="00C730B2"/>
    <w:rsid w:val="00C73736"/>
    <w:rsid w:val="00C74192"/>
    <w:rsid w:val="00C75298"/>
    <w:rsid w:val="00C76CC1"/>
    <w:rsid w:val="00C76EF2"/>
    <w:rsid w:val="00C7741A"/>
    <w:rsid w:val="00C80B97"/>
    <w:rsid w:val="00C81273"/>
    <w:rsid w:val="00C84F8F"/>
    <w:rsid w:val="00C91509"/>
    <w:rsid w:val="00C91DA3"/>
    <w:rsid w:val="00C97472"/>
    <w:rsid w:val="00C976DE"/>
    <w:rsid w:val="00CA2A13"/>
    <w:rsid w:val="00CB1446"/>
    <w:rsid w:val="00CB1E6B"/>
    <w:rsid w:val="00CB2952"/>
    <w:rsid w:val="00CB546B"/>
    <w:rsid w:val="00CB5808"/>
    <w:rsid w:val="00CC0D0E"/>
    <w:rsid w:val="00CC1BE9"/>
    <w:rsid w:val="00CC61F3"/>
    <w:rsid w:val="00CD0502"/>
    <w:rsid w:val="00CD1C64"/>
    <w:rsid w:val="00CD3740"/>
    <w:rsid w:val="00CD44DF"/>
    <w:rsid w:val="00CD5AED"/>
    <w:rsid w:val="00CD60C5"/>
    <w:rsid w:val="00CD760D"/>
    <w:rsid w:val="00CE0A1C"/>
    <w:rsid w:val="00CE304B"/>
    <w:rsid w:val="00CE53CA"/>
    <w:rsid w:val="00CE576F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5381"/>
    <w:rsid w:val="00D155DB"/>
    <w:rsid w:val="00D1644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CB8"/>
    <w:rsid w:val="00D76779"/>
    <w:rsid w:val="00D76E3C"/>
    <w:rsid w:val="00D7789C"/>
    <w:rsid w:val="00D77FAE"/>
    <w:rsid w:val="00D85072"/>
    <w:rsid w:val="00D91D51"/>
    <w:rsid w:val="00D94BEC"/>
    <w:rsid w:val="00D975FB"/>
    <w:rsid w:val="00DA14C4"/>
    <w:rsid w:val="00DA74B1"/>
    <w:rsid w:val="00DA76AB"/>
    <w:rsid w:val="00DB1E03"/>
    <w:rsid w:val="00DB5743"/>
    <w:rsid w:val="00DC0109"/>
    <w:rsid w:val="00DC1162"/>
    <w:rsid w:val="00DC28F1"/>
    <w:rsid w:val="00DC3864"/>
    <w:rsid w:val="00DC3B8A"/>
    <w:rsid w:val="00DC4ECE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197E"/>
    <w:rsid w:val="00E0472F"/>
    <w:rsid w:val="00E04A35"/>
    <w:rsid w:val="00E104E7"/>
    <w:rsid w:val="00E118A3"/>
    <w:rsid w:val="00E13A0D"/>
    <w:rsid w:val="00E16386"/>
    <w:rsid w:val="00E17242"/>
    <w:rsid w:val="00E17E5B"/>
    <w:rsid w:val="00E20CB6"/>
    <w:rsid w:val="00E20FE8"/>
    <w:rsid w:val="00E2118A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DB7"/>
    <w:rsid w:val="00E57F87"/>
    <w:rsid w:val="00E60517"/>
    <w:rsid w:val="00E61190"/>
    <w:rsid w:val="00E63750"/>
    <w:rsid w:val="00E67F90"/>
    <w:rsid w:val="00E67FB3"/>
    <w:rsid w:val="00E72B04"/>
    <w:rsid w:val="00E72C59"/>
    <w:rsid w:val="00E736A5"/>
    <w:rsid w:val="00E7401E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D5356"/>
    <w:rsid w:val="00EE3177"/>
    <w:rsid w:val="00EE4865"/>
    <w:rsid w:val="00EE7A40"/>
    <w:rsid w:val="00EF1A33"/>
    <w:rsid w:val="00EF4BE4"/>
    <w:rsid w:val="00EF4C8F"/>
    <w:rsid w:val="00F03C17"/>
    <w:rsid w:val="00F04EA6"/>
    <w:rsid w:val="00F058C6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61F37"/>
    <w:rsid w:val="00F707F6"/>
    <w:rsid w:val="00F74411"/>
    <w:rsid w:val="00F80EBF"/>
    <w:rsid w:val="00F81404"/>
    <w:rsid w:val="00F820C0"/>
    <w:rsid w:val="00F85461"/>
    <w:rsid w:val="00F855E9"/>
    <w:rsid w:val="00F867F1"/>
    <w:rsid w:val="00F94052"/>
    <w:rsid w:val="00F96891"/>
    <w:rsid w:val="00F96C74"/>
    <w:rsid w:val="00FA2ED2"/>
    <w:rsid w:val="00FA6726"/>
    <w:rsid w:val="00FB4188"/>
    <w:rsid w:val="00FC0544"/>
    <w:rsid w:val="00FC0F3C"/>
    <w:rsid w:val="00FC11FA"/>
    <w:rsid w:val="00FC1843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BCD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03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A1C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CE0A1C"/>
    <w:pPr>
      <w:keepNext/>
      <w:numPr>
        <w:numId w:val="22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BD0C5D"/>
    <w:pPr>
      <w:keepNext/>
      <w:keepLines/>
      <w:pageBreakBefore/>
      <w:pBdr>
        <w:bottom w:val="single" w:sz="4" w:space="1" w:color="auto"/>
      </w:pBdr>
      <w:spacing w:before="120" w:after="120"/>
      <w:ind w:left="720" w:hanging="7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BD0C5D"/>
    <w:pPr>
      <w:keepNext/>
      <w:widowControl w:val="0"/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8E5699"/>
    <w:pPr>
      <w:keepNext/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2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2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CE0A1C"/>
    <w:pPr>
      <w:numPr>
        <w:ilvl w:val="6"/>
        <w:numId w:val="2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CE0A1C"/>
    <w:pPr>
      <w:keepNext/>
      <w:numPr>
        <w:ilvl w:val="7"/>
        <w:numId w:val="2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CE0A1C"/>
    <w:pPr>
      <w:keepNext/>
      <w:numPr>
        <w:ilvl w:val="8"/>
        <w:numId w:val="2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CE0A1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400E9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A1C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E0A1C"/>
    <w:pPr>
      <w:keepNext/>
      <w:spacing w:after="60"/>
    </w:pPr>
    <w:rPr>
      <w:rFonts w:ascii="Arial Narrow" w:hAnsi="Arial Narrow"/>
      <w:b/>
      <w:bCs/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BD0C5D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E0A1C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BD0C5D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8E5699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0A1C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CE0A1C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CE0A1C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CE0A1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CE0A1C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CE0A1C"/>
  </w:style>
  <w:style w:type="character" w:customStyle="1" w:styleId="BodyTextChar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customStyle="1" w:styleId="Appendices">
    <w:name w:val="Appendices"/>
    <w:uiPriority w:val="99"/>
    <w:rsid w:val="00CE0A1C"/>
    <w:pPr>
      <w:numPr>
        <w:numId w:val="2"/>
      </w:numPr>
    </w:pPr>
  </w:style>
  <w:style w:type="paragraph" w:customStyle="1" w:styleId="Appendix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CE0A1C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CE0A1C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CE0A1C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CE0A1C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CE0A1C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CE0A1C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CE0A1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CE0A1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CE0A1C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CE0A1C"/>
    <w:pPr>
      <w:numPr>
        <w:numId w:val="1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CE0A1C"/>
    <w:pPr>
      <w:numPr>
        <w:numId w:val="13"/>
      </w:numPr>
    </w:pPr>
  </w:style>
  <w:style w:type="paragraph" w:customStyle="1" w:styleId="BodyText10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CE0A1C"/>
    <w:pPr>
      <w:numPr>
        <w:numId w:val="14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CE0A1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CE0A1C"/>
  </w:style>
  <w:style w:type="character" w:customStyle="1" w:styleId="BodyText10GlossaryChar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CE0A1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CE0A1C"/>
    <w:pPr>
      <w:numPr>
        <w:numId w:val="15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CE0A1C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CE0A1C"/>
    <w:pPr>
      <w:numPr>
        <w:numId w:val="16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CE0A1C"/>
    <w:pPr>
      <w:numPr>
        <w:numId w:val="17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CE0A1C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CE0A1C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CE0A1C"/>
  </w:style>
  <w:style w:type="character" w:customStyle="1" w:styleId="BodyTextGlossaryChar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CE0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CE0A1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CE0A1C"/>
    <w:pPr>
      <w:numPr>
        <w:numId w:val="18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CE0A1C"/>
    <w:pPr>
      <w:numPr>
        <w:numId w:val="19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CE0A1C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20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CE0A1C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customStyle="1" w:styleId="CoverProjectName">
    <w:name w:val="Cover Project Name"/>
    <w:basedOn w:val="Normal"/>
    <w:rsid w:val="00CE0A1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CE0A1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CE0A1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customStyle="1" w:styleId="Hyperlink10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CE0A1C"/>
    <w:pPr>
      <w:numPr>
        <w:numId w:val="23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CE0A1C"/>
    <w:pPr>
      <w:numPr>
        <w:numId w:val="24"/>
      </w:numPr>
    </w:pPr>
  </w:style>
  <w:style w:type="paragraph" w:customStyle="1" w:styleId="InstructionalTextNumber">
    <w:name w:val="Instructional Text Number"/>
    <w:basedOn w:val="Normal"/>
    <w:qFormat/>
    <w:rsid w:val="00CE0A1C"/>
    <w:pPr>
      <w:numPr>
        <w:numId w:val="25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CE0A1C"/>
    <w:pPr>
      <w:numPr>
        <w:ilvl w:val="1"/>
        <w:numId w:val="26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CE0A1C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CE0A1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CE0A1C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CE0A1C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CE0A1C"/>
    <w:pPr>
      <w:numPr>
        <w:numId w:val="27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CE0A1C"/>
  </w:style>
  <w:style w:type="character" w:customStyle="1" w:styleId="TableText10GlossaryChar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CE0A1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CE0A1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CE0A1C"/>
    <w:pPr>
      <w:numPr>
        <w:numId w:val="28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CE0A1C"/>
    <w:pPr>
      <w:keepNext/>
      <w:numPr>
        <w:numId w:val="29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CE0A1C"/>
    <w:pPr>
      <w:numPr>
        <w:numId w:val="30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CE0A1C"/>
  </w:style>
  <w:style w:type="character" w:customStyle="1" w:styleId="TableText8GlossaryChar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CE0A1C"/>
    <w:pPr>
      <w:numPr>
        <w:numId w:val="31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CE0A1C"/>
  </w:style>
  <w:style w:type="character" w:styleId="Strong">
    <w:name w:val="Strong"/>
    <w:basedOn w:val="DefaultParagraphFont"/>
    <w:uiPriority w:val="22"/>
    <w:qFormat/>
    <w:rsid w:val="00A65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7DC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DC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F2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S4376-Team-A/Project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cs4376-team-a.github.io/Project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2.xml><?xml version="1.0" encoding="utf-8"?>
<ds:datastoreItem xmlns:ds="http://schemas.openxmlformats.org/officeDocument/2006/customXml" ds:itemID="{83C61653-FA08-48D0-A860-D65D9F6F52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0</TotalTime>
  <Pages>9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Template</vt:lpstr>
    </vt:vector>
  </TitlesOfParts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CMS XLC User Manual Template</dc:subject>
  <dc:creator/>
  <cp:keywords>CMS, XLC, User Manual, Template, Cautions and Warnings, Set up, Using the System, Exiting the System, Troubleshooting, Support</cp:keywords>
  <cp:lastModifiedBy/>
  <cp:revision>1</cp:revision>
  <cp:lastPrinted>2002-11-19T18:54:00Z</cp:lastPrinted>
  <dcterms:created xsi:type="dcterms:W3CDTF">2023-06-28T23:41:00Z</dcterms:created>
  <dcterms:modified xsi:type="dcterms:W3CDTF">2023-06-28T23:41:00Z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